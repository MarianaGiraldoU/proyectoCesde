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0B28" w14:textId="77777777" w:rsidR="00EB5867" w:rsidRPr="00EB5867" w:rsidRDefault="00EB5867" w:rsidP="00EB5867">
      <w:pPr>
        <w:pStyle w:val="TITULO"/>
        <w:jc w:val="center"/>
        <w:rPr>
          <w:b/>
          <w:sz w:val="38"/>
        </w:rPr>
      </w:pPr>
      <w:r w:rsidRPr="00EB5867">
        <w:rPr>
          <w:b/>
          <w:sz w:val="38"/>
        </w:rPr>
        <w:t>TALLER DE PRODUCTO SEGUNDO MOMENTO</w:t>
      </w:r>
    </w:p>
    <w:p w14:paraId="1EE5EA8E" w14:textId="2C877085" w:rsidR="00EB5867" w:rsidRPr="00EB5867" w:rsidRDefault="00EB5867" w:rsidP="00EB5867">
      <w:pPr>
        <w:pStyle w:val="PARRAFO"/>
        <w:jc w:val="both"/>
        <w:rPr>
          <w:b/>
          <w:sz w:val="22"/>
        </w:rPr>
      </w:pPr>
      <w:r w:rsidRPr="00EB5867">
        <w:rPr>
          <w:b/>
          <w:sz w:val="22"/>
        </w:rPr>
        <w:t xml:space="preserve">Para realizar el siguiente taller, tenga en cuenta los siguientes temas:  SISBEN, Movilidad, portabilidad, traslado, afiliación al régimen subsidiado, continuidad de aseguramiento </w:t>
      </w:r>
    </w:p>
    <w:p w14:paraId="75640826" w14:textId="77777777" w:rsidR="00EB5867" w:rsidRDefault="00EB5867" w:rsidP="00EB58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998D59" w14:textId="77777777" w:rsidR="00EB5867" w:rsidRDefault="00EB5867" w:rsidP="00EB586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Consulte las diferentes bases de datos y defina para cada persona su estado actual y si aplica o no para régimen subsidiado</w:t>
      </w:r>
    </w:p>
    <w:p w14:paraId="32D04668" w14:textId="77777777" w:rsidR="00EB5867" w:rsidRDefault="00EB5867" w:rsidP="00EB58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729" w:type="dxa"/>
        <w:tblLook w:val="04A0" w:firstRow="1" w:lastRow="0" w:firstColumn="1" w:lastColumn="0" w:noHBand="0" w:noVBand="1"/>
      </w:tblPr>
      <w:tblGrid>
        <w:gridCol w:w="1014"/>
        <w:gridCol w:w="588"/>
        <w:gridCol w:w="1230"/>
        <w:gridCol w:w="857"/>
        <w:gridCol w:w="849"/>
        <w:gridCol w:w="1954"/>
        <w:gridCol w:w="197"/>
        <w:gridCol w:w="924"/>
        <w:gridCol w:w="1120"/>
        <w:gridCol w:w="996"/>
      </w:tblGrid>
      <w:tr w:rsidR="00EB5867" w:rsidRPr="00EB5867" w14:paraId="71B4CD10" w14:textId="77777777" w:rsidTr="00754DE7">
        <w:trPr>
          <w:trHeight w:val="233"/>
        </w:trPr>
        <w:tc>
          <w:tcPr>
            <w:tcW w:w="1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7B29CAA9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s-CO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s-CO"/>
              </w:rPr>
              <w:t> </w:t>
            </w:r>
          </w:p>
        </w:tc>
        <w:tc>
          <w:tcPr>
            <w:tcW w:w="5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D50AF28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>Tipo DI</w:t>
            </w:r>
          </w:p>
        </w:tc>
        <w:tc>
          <w:tcPr>
            <w:tcW w:w="12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B5C4B73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>Documento</w:t>
            </w:r>
          </w:p>
        </w:tc>
        <w:tc>
          <w:tcPr>
            <w:tcW w:w="17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4EC76447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color w:val="000000"/>
                <w:sz w:val="20"/>
                <w:lang w:val="en-US"/>
              </w:rPr>
              <w:t>SISBEN</w:t>
            </w:r>
          </w:p>
        </w:tc>
        <w:tc>
          <w:tcPr>
            <w:tcW w:w="41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25EC80A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>ADRES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92D1614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>Aplica RS</w:t>
            </w:r>
          </w:p>
        </w:tc>
      </w:tr>
      <w:tr w:rsidR="00EB5867" w:rsidRPr="00EB5867" w14:paraId="1E4F0F66" w14:textId="77777777" w:rsidTr="00754DE7">
        <w:trPr>
          <w:trHeight w:val="233"/>
        </w:trPr>
        <w:tc>
          <w:tcPr>
            <w:tcW w:w="1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2BC9CF" w14:textId="77777777" w:rsidR="00EB5867" w:rsidRPr="00EB5867" w:rsidRDefault="00EB5867" w:rsidP="000B1C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/>
              </w:rPr>
            </w:pPr>
          </w:p>
        </w:tc>
        <w:tc>
          <w:tcPr>
            <w:tcW w:w="5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9F2B9" w14:textId="77777777" w:rsidR="00EB5867" w:rsidRPr="00EB5867" w:rsidRDefault="00EB5867" w:rsidP="000B1C21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lang w:val="en-US"/>
              </w:rPr>
            </w:pPr>
          </w:p>
        </w:tc>
        <w:tc>
          <w:tcPr>
            <w:tcW w:w="1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18BF5" w14:textId="77777777" w:rsidR="00EB5867" w:rsidRPr="00EB5867" w:rsidRDefault="00EB5867" w:rsidP="000B1C21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lang w:val="en-US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330D72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>Puntaje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97A748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 xml:space="preserve">Nivel 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9F938F7" w14:textId="2C9838E6" w:rsidR="00EB5867" w:rsidRPr="00EB5867" w:rsidRDefault="00817A4C" w:rsidP="00EB586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>Regimen</w:t>
            </w:r>
          </w:p>
        </w:tc>
        <w:tc>
          <w:tcPr>
            <w:tcW w:w="112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190B4455" w14:textId="77777777" w:rsidR="00EB5867" w:rsidRPr="00EB5867" w:rsidRDefault="00EB5867" w:rsidP="00EB586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>Entidad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0493A3B" w14:textId="77777777" w:rsidR="00EB5867" w:rsidRPr="00EB5867" w:rsidRDefault="00EB5867" w:rsidP="00EB586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20"/>
                <w:lang w:val="en-US"/>
              </w:rPr>
            </w:pPr>
            <w:r w:rsidRPr="00EB5867">
              <w:rPr>
                <w:rFonts w:eastAsia="Times New Roman" w:cs="Calibri"/>
                <w:b/>
                <w:bCs/>
                <w:sz w:val="20"/>
                <w:lang w:val="en-US"/>
              </w:rPr>
              <w:t>Estado Afiliación</w:t>
            </w: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BE2F7" w14:textId="77777777" w:rsidR="00EB5867" w:rsidRPr="00EB5867" w:rsidRDefault="00EB5867" w:rsidP="000B1C21">
            <w:pPr>
              <w:spacing w:after="0" w:line="240" w:lineRule="auto"/>
              <w:rPr>
                <w:rFonts w:eastAsia="Times New Roman" w:cs="Calibri"/>
                <w:b/>
                <w:bCs/>
                <w:sz w:val="20"/>
                <w:lang w:val="en-US"/>
              </w:rPr>
            </w:pPr>
          </w:p>
        </w:tc>
      </w:tr>
      <w:tr w:rsidR="00EB5867" w:rsidRPr="00EB5867" w14:paraId="6D6F8873" w14:textId="77777777" w:rsidTr="00754DE7">
        <w:trPr>
          <w:trHeight w:val="233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E84A9" w14:textId="77777777" w:rsidR="00EB5867" w:rsidRPr="00EB5867" w:rsidRDefault="00EB5867" w:rsidP="000B1C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4219B" w14:textId="77777777" w:rsidR="00EB5867" w:rsidRPr="00EB5867" w:rsidRDefault="00EB5867" w:rsidP="000B1C21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CC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A2BD3" w14:textId="77777777" w:rsidR="00EB5867" w:rsidRPr="00EB5867" w:rsidRDefault="00EB5867" w:rsidP="000B1C21">
            <w:pPr>
              <w:spacing w:after="0" w:line="240" w:lineRule="auto"/>
              <w:jc w:val="right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1152217328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00283" w14:textId="29FE299A" w:rsidR="00EB5867" w:rsidRPr="00EB5867" w:rsidRDefault="00817A4C" w:rsidP="00EB586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C4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D32A8" w14:textId="5795B4FF" w:rsidR="00EB5867" w:rsidRPr="00817A4C" w:rsidRDefault="00817A4C" w:rsidP="00EB5867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0"/>
                <w:lang w:val="en-US"/>
              </w:rPr>
            </w:pPr>
            <w:r w:rsidRPr="00817A4C">
              <w:rPr>
                <w:rFonts w:eastAsia="Times New Roman" w:cs="Calibri"/>
                <w:color w:val="FF0000"/>
                <w:sz w:val="20"/>
                <w:lang w:val="en-US"/>
              </w:rPr>
              <w:t>3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FD336B" w14:textId="4111371C" w:rsidR="00EB5867" w:rsidRPr="00754DE7" w:rsidRDefault="00754DE7" w:rsidP="000B1C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SUBSIDIADO</w:t>
            </w:r>
          </w:p>
        </w:tc>
        <w:tc>
          <w:tcPr>
            <w:tcW w:w="112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AA684A" w14:textId="45704236" w:rsidR="00EB5867" w:rsidRPr="00EB5867" w:rsidRDefault="00754DE7" w:rsidP="000B1C21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SURA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6F9F3E" w14:textId="507B95C0" w:rsidR="00EB5867" w:rsidRPr="00EB5867" w:rsidRDefault="00754DE7" w:rsidP="000B1C21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cs="Calibri"/>
                <w:sz w:val="20"/>
              </w:rPr>
              <w:t>ACTIVO</w:t>
            </w: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3D0EDA" w14:textId="6DC49263" w:rsidR="00EB5867" w:rsidRPr="00EB5867" w:rsidRDefault="00B83AA8" w:rsidP="000B1C21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SI</w:t>
            </w:r>
          </w:p>
        </w:tc>
      </w:tr>
      <w:tr w:rsidR="00754DE7" w:rsidRPr="00EB5867" w14:paraId="2DF6AB86" w14:textId="77777777" w:rsidTr="00754DE7">
        <w:trPr>
          <w:trHeight w:val="233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29A03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B5735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CC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D584F" w14:textId="77777777" w:rsidR="00754DE7" w:rsidRPr="00EB5867" w:rsidRDefault="00754DE7" w:rsidP="00754DE7">
            <w:pPr>
              <w:spacing w:after="0" w:line="240" w:lineRule="auto"/>
              <w:jc w:val="right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1007551112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19031" w14:textId="622A6469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C4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551D7" w14:textId="79B2CD61" w:rsidR="00754DE7" w:rsidRPr="00817A4C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/>
                <w:sz w:val="20"/>
                <w:lang w:val="en-US"/>
              </w:rPr>
            </w:pPr>
            <w:r w:rsidRPr="00817A4C">
              <w:rPr>
                <w:rFonts w:eastAsia="Times New Roman" w:cs="Calibri"/>
                <w:color w:val="FF0000"/>
                <w:sz w:val="20"/>
                <w:lang w:val="en-US"/>
              </w:rPr>
              <w:t>3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D154C3" w14:textId="7381D3C8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cs="Calibri"/>
                <w:sz w:val="20"/>
              </w:rPr>
              <w:t>CONTRIBUTIVO</w:t>
            </w:r>
          </w:p>
        </w:tc>
        <w:tc>
          <w:tcPr>
            <w:tcW w:w="112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AD8466" w14:textId="5079D3F0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COSALUD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BD0271" w14:textId="579191D1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cs="Calibri"/>
                <w:sz w:val="20"/>
              </w:rPr>
              <w:t>ACTIVO</w:t>
            </w: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13642C" w14:textId="2B01B098" w:rsidR="00754DE7" w:rsidRPr="00EB5867" w:rsidRDefault="00B83AA8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 xml:space="preserve">NO </w:t>
            </w:r>
          </w:p>
        </w:tc>
      </w:tr>
      <w:tr w:rsidR="00754DE7" w:rsidRPr="00EB5867" w14:paraId="266E8DE2" w14:textId="77777777" w:rsidTr="00754DE7">
        <w:trPr>
          <w:trHeight w:val="233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1F0EB7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8476EC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CC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D2F9B3" w14:textId="77777777" w:rsidR="00754DE7" w:rsidRPr="00EB5867" w:rsidRDefault="00754DE7" w:rsidP="00754DE7">
            <w:pPr>
              <w:spacing w:after="0" w:line="240" w:lineRule="auto"/>
              <w:jc w:val="right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1036684692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22A2F" w14:textId="03D2FDF3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C5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9251D" w14:textId="50650CE6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0"/>
                <w:lang w:val="en-US"/>
              </w:rPr>
            </w:pPr>
            <w:r>
              <w:rPr>
                <w:rFonts w:eastAsia="Times New Roman" w:cs="Calibri"/>
                <w:color w:val="FF0000"/>
                <w:sz w:val="20"/>
                <w:lang w:val="en-US"/>
              </w:rPr>
              <w:t>3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71B3C8" w14:textId="1495B09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cs="Calibri"/>
                <w:sz w:val="20"/>
              </w:rPr>
              <w:t>CONTRIBUTIVO</w:t>
            </w:r>
          </w:p>
        </w:tc>
        <w:tc>
          <w:tcPr>
            <w:tcW w:w="112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0AEF39" w14:textId="0EBC7190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SURA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88494F" w14:textId="02E6F259" w:rsidR="00754DE7" w:rsidRPr="00754DE7" w:rsidRDefault="00754DE7" w:rsidP="00754D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ACTIVO</w:t>
            </w: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7108E1" w14:textId="706BBF3E" w:rsidR="00754DE7" w:rsidRPr="00B83AA8" w:rsidRDefault="00B83AA8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 w:rsidRPr="00B83AA8">
              <w:rPr>
                <w:rFonts w:eastAsia="Times New Roman" w:cs="Calibri"/>
                <w:sz w:val="18"/>
                <w:lang w:val="en-US"/>
              </w:rPr>
              <w:t xml:space="preserve">NO </w:t>
            </w:r>
          </w:p>
        </w:tc>
      </w:tr>
      <w:tr w:rsidR="00754DE7" w:rsidRPr="00EB5867" w14:paraId="7895DD33" w14:textId="77777777" w:rsidTr="00754DE7">
        <w:trPr>
          <w:trHeight w:val="233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45F163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4A5E72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TI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162272" w14:textId="77777777" w:rsidR="00754DE7" w:rsidRPr="00EB5867" w:rsidRDefault="00754DE7" w:rsidP="00754DE7">
            <w:pPr>
              <w:spacing w:after="0" w:line="240" w:lineRule="auto"/>
              <w:jc w:val="right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1010155275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41986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406AA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FF0000"/>
                <w:sz w:val="20"/>
                <w:lang w:val="en-US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40918F" w14:textId="7C957510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SUBSIDIADO</w:t>
            </w:r>
          </w:p>
        </w:tc>
        <w:tc>
          <w:tcPr>
            <w:tcW w:w="112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1CE0B6" w14:textId="669550A1" w:rsidR="00754DE7" w:rsidRPr="00EB5867" w:rsidRDefault="00B83AA8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SURA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55DB7" w14:textId="20FE4CB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ACTIVO</w:t>
            </w: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4906C7" w14:textId="1D6FE4BE" w:rsidR="00754DE7" w:rsidRPr="00EB5867" w:rsidRDefault="00B83AA8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SI</w:t>
            </w:r>
          </w:p>
        </w:tc>
      </w:tr>
      <w:tr w:rsidR="00754DE7" w:rsidRPr="00EB5867" w14:paraId="41EE2FD5" w14:textId="77777777" w:rsidTr="00754DE7">
        <w:trPr>
          <w:trHeight w:val="233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3F6B9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CE129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CC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6C673" w14:textId="77777777" w:rsidR="00754DE7" w:rsidRPr="00EB5867" w:rsidRDefault="00754DE7" w:rsidP="00754DE7">
            <w:pPr>
              <w:spacing w:after="0" w:line="240" w:lineRule="auto"/>
              <w:jc w:val="right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1123970101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7FA79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0E5DA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4E9344" w14:textId="669C1EDB" w:rsidR="00754DE7" w:rsidRPr="00EB5867" w:rsidRDefault="00B83AA8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CONTRIBUTIVO</w:t>
            </w:r>
            <w:bookmarkStart w:id="0" w:name="_GoBack"/>
            <w:bookmarkEnd w:id="0"/>
          </w:p>
        </w:tc>
        <w:tc>
          <w:tcPr>
            <w:tcW w:w="112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7484F3" w14:textId="58E7A41F" w:rsidR="00754DE7" w:rsidRPr="00EB5867" w:rsidRDefault="00B83AA8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SURA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1D31AD" w14:textId="426F86B6" w:rsidR="00754DE7" w:rsidRPr="00EB5867" w:rsidRDefault="00B83AA8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ACTIVO</w:t>
            </w: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0773B2" w14:textId="64CC1978" w:rsidR="00754DE7" w:rsidRPr="00EB5867" w:rsidRDefault="00B83AA8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>
              <w:rPr>
                <w:rFonts w:eastAsia="Times New Roman" w:cs="Calibri"/>
                <w:sz w:val="20"/>
                <w:lang w:val="en-US"/>
              </w:rPr>
              <w:t>SI</w:t>
            </w:r>
          </w:p>
        </w:tc>
      </w:tr>
      <w:tr w:rsidR="00754DE7" w:rsidRPr="00EB5867" w14:paraId="331CD951" w14:textId="77777777" w:rsidTr="00754DE7">
        <w:trPr>
          <w:trHeight w:val="233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D2BF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AD775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CC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876D4" w14:textId="77777777" w:rsidR="00754DE7" w:rsidRPr="00EB5867" w:rsidRDefault="00754DE7" w:rsidP="00754DE7">
            <w:pPr>
              <w:spacing w:after="0" w:line="240" w:lineRule="auto"/>
              <w:jc w:val="right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1004275201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355E5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2F27B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FD2CAD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color w:val="FF0000"/>
                <w:sz w:val="20"/>
                <w:lang w:val="en-US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A7DA71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color w:val="FF0000"/>
                <w:sz w:val="2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73E29D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C97868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</w:tr>
      <w:tr w:rsidR="00754DE7" w:rsidRPr="00EB5867" w14:paraId="355EE77C" w14:textId="77777777" w:rsidTr="00754DE7">
        <w:trPr>
          <w:trHeight w:val="301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C05B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4B48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  <w:r w:rsidRPr="00EB5867">
              <w:rPr>
                <w:rFonts w:eastAsia="Times New Roman" w:cs="Calibri"/>
                <w:sz w:val="20"/>
                <w:lang w:val="en-US"/>
              </w:rPr>
              <w:t>CC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FC78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8600951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3766A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28CC9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D16A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1938C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612A2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5DA93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</w:tr>
      <w:tr w:rsidR="00754DE7" w:rsidRPr="00EB5867" w14:paraId="5192FDAE" w14:textId="77777777" w:rsidTr="00754DE7">
        <w:trPr>
          <w:trHeight w:val="233"/>
        </w:trPr>
        <w:tc>
          <w:tcPr>
            <w:tcW w:w="10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34EB9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FDE67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TI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41565" w14:textId="77777777" w:rsidR="00754DE7" w:rsidRPr="00EB5867" w:rsidRDefault="00754DE7" w:rsidP="00754DE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1193033514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A6D3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DAC0B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9DEF19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EA6866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B3F47C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B7144F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</w:tr>
      <w:tr w:rsidR="00754DE7" w:rsidRPr="00EB5867" w14:paraId="6893368D" w14:textId="77777777" w:rsidTr="00754DE7">
        <w:trPr>
          <w:trHeight w:val="233"/>
        </w:trPr>
        <w:tc>
          <w:tcPr>
            <w:tcW w:w="10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AD41B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5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7C5C3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CC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A74EC" w14:textId="77777777" w:rsidR="00754DE7" w:rsidRPr="00EB5867" w:rsidRDefault="00754DE7" w:rsidP="00754DE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lang w:val="en-US"/>
              </w:rPr>
            </w:pPr>
            <w:r w:rsidRPr="00EB5867">
              <w:rPr>
                <w:rFonts w:eastAsia="Times New Roman" w:cs="Calibri"/>
                <w:color w:val="000000"/>
                <w:sz w:val="20"/>
                <w:lang w:val="en-US"/>
              </w:rPr>
              <w:t>1119510109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46C95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66AB8" w14:textId="77777777" w:rsidR="00754DE7" w:rsidRPr="00EB5867" w:rsidRDefault="00754DE7" w:rsidP="00754DE7">
            <w:pPr>
              <w:spacing w:after="0" w:line="240" w:lineRule="auto"/>
              <w:jc w:val="center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D8DF78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01FB81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1A2F8C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9EE3BB" w14:textId="77777777" w:rsidR="00754DE7" w:rsidRPr="00EB5867" w:rsidRDefault="00754DE7" w:rsidP="00754DE7">
            <w:pPr>
              <w:spacing w:after="0" w:line="240" w:lineRule="auto"/>
              <w:rPr>
                <w:rFonts w:eastAsia="Times New Roman" w:cs="Calibri"/>
                <w:sz w:val="20"/>
                <w:lang w:val="en-US"/>
              </w:rPr>
            </w:pPr>
          </w:p>
        </w:tc>
      </w:tr>
      <w:tr w:rsidR="00754DE7" w:rsidRPr="00EB5867" w14:paraId="3FDBE65A" w14:textId="77777777" w:rsidTr="00754DE7">
        <w:trPr>
          <w:gridAfter w:val="3"/>
          <w:wAfter w:w="3040" w:type="dxa"/>
          <w:trHeight w:val="233"/>
        </w:trPr>
        <w:tc>
          <w:tcPr>
            <w:tcW w:w="66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B335" w14:textId="77777777" w:rsidR="00754DE7" w:rsidRPr="00EB5867" w:rsidRDefault="00754DE7" w:rsidP="00754DE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36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5867">
              <w:rPr>
                <w:rFonts w:eastAsia="Times New Roman" w:cs="Calibri"/>
                <w:sz w:val="20"/>
                <w:lang w:val="es-CO"/>
              </w:rPr>
              <w:t>Si en nivel no puede ser 1 o 2, digitar NA</w:t>
            </w:r>
          </w:p>
          <w:p w14:paraId="1A07FF5A" w14:textId="77777777" w:rsidR="00754DE7" w:rsidRPr="00EB5867" w:rsidRDefault="00754DE7" w:rsidP="00754DE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CO"/>
              </w:rPr>
            </w:pPr>
          </w:p>
        </w:tc>
      </w:tr>
    </w:tbl>
    <w:p w14:paraId="7220EF8C" w14:textId="427B6A62" w:rsidR="00EB5867" w:rsidRPr="00F03BDD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F03BDD">
        <w:rPr>
          <w:rFonts w:ascii="Arial" w:hAnsi="Arial" w:cs="Arial"/>
          <w:color w:val="000000"/>
          <w:sz w:val="20"/>
          <w:szCs w:val="20"/>
          <w:lang w:val="es-ES_tradnl"/>
        </w:rPr>
        <w:t xml:space="preserve">A continuación, se describe una población con su puntaje del </w:t>
      </w:r>
      <w:r w:rsidR="00F0439E" w:rsidRPr="00F03BDD">
        <w:rPr>
          <w:rFonts w:ascii="Arial" w:hAnsi="Arial" w:cs="Arial"/>
          <w:color w:val="000000"/>
          <w:sz w:val="20"/>
          <w:szCs w:val="20"/>
          <w:lang w:val="es-ES_tradnl"/>
        </w:rPr>
        <w:t>SISBEN,</w:t>
      </w:r>
      <w:r w:rsidRPr="00F03BDD">
        <w:rPr>
          <w:rFonts w:ascii="Arial" w:hAnsi="Arial" w:cs="Arial"/>
          <w:color w:val="000000"/>
          <w:sz w:val="20"/>
          <w:szCs w:val="20"/>
          <w:lang w:val="es-ES_tradnl"/>
        </w:rPr>
        <w:t xml:space="preserve"> defina a qué nivel pertenecen y si pueden o no acceder a beneficios en salud a través del régimen </w:t>
      </w:r>
      <w:r w:rsidR="00216F4B" w:rsidRPr="00F03BDD">
        <w:rPr>
          <w:rFonts w:ascii="Arial" w:hAnsi="Arial" w:cs="Arial"/>
          <w:color w:val="000000"/>
          <w:sz w:val="20"/>
          <w:szCs w:val="20"/>
          <w:lang w:val="es-ES_tradnl"/>
        </w:rPr>
        <w:t>subsidi</w:t>
      </w:r>
      <w:r w:rsidR="00216F4B">
        <w:rPr>
          <w:rFonts w:ascii="Arial" w:hAnsi="Arial" w:cs="Arial"/>
          <w:color w:val="000000"/>
          <w:sz w:val="20"/>
          <w:szCs w:val="20"/>
          <w:lang w:val="es-ES_tradnl"/>
        </w:rPr>
        <w:t>ado</w:t>
      </w:r>
      <w:r w:rsidR="00216F4B" w:rsidRPr="00F03BDD">
        <w:rPr>
          <w:rFonts w:ascii="Arial" w:hAnsi="Arial" w:cs="Arial"/>
          <w:color w:val="000000"/>
          <w:sz w:val="20"/>
          <w:szCs w:val="20"/>
          <w:lang w:val="es-ES_tradnl"/>
        </w:rPr>
        <w:t>.</w:t>
      </w:r>
      <w:r w:rsidR="00216F4B">
        <w:rPr>
          <w:rFonts w:ascii="Arial" w:hAnsi="Arial" w:cs="Arial"/>
          <w:color w:val="000000"/>
          <w:sz w:val="20"/>
          <w:szCs w:val="20"/>
          <w:lang w:val="es-ES_tradnl"/>
        </w:rPr>
        <w:t xml:space="preserve"> (encuestados</w:t>
      </w:r>
      <w:r w:rsidR="005A0FB8">
        <w:rPr>
          <w:rFonts w:ascii="Arial" w:hAnsi="Arial" w:cs="Arial"/>
          <w:color w:val="000000"/>
          <w:sz w:val="20"/>
          <w:szCs w:val="20"/>
          <w:lang w:val="es-ES_tradnl"/>
        </w:rPr>
        <w:t xml:space="preserve"> en </w:t>
      </w:r>
      <w:r w:rsidR="005A0FB8" w:rsidRPr="005A0FB8">
        <w:rPr>
          <w:rFonts w:ascii="Arial" w:hAnsi="Arial" w:cs="Arial"/>
          <w:b/>
          <w:color w:val="000000"/>
          <w:sz w:val="20"/>
          <w:szCs w:val="20"/>
          <w:lang w:val="es-ES_tradnl"/>
        </w:rPr>
        <w:t>Medellín</w:t>
      </w:r>
      <w:r w:rsidR="005A0FB8">
        <w:rPr>
          <w:rFonts w:ascii="Arial" w:hAnsi="Arial" w:cs="Arial"/>
          <w:color w:val="000000"/>
          <w:sz w:val="20"/>
          <w:szCs w:val="20"/>
          <w:lang w:val="es-ES_tradnl"/>
        </w:rPr>
        <w:t>)</w:t>
      </w:r>
    </w:p>
    <w:p w14:paraId="7492BA6D" w14:textId="77777777" w:rsidR="00EB5867" w:rsidRPr="00F03BDD" w:rsidRDefault="00EB5867" w:rsidP="00EB586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602"/>
        <w:gridCol w:w="1262"/>
        <w:gridCol w:w="982"/>
        <w:gridCol w:w="982"/>
      </w:tblGrid>
      <w:tr w:rsidR="00EB5867" w:rsidRPr="00832DCF" w14:paraId="28BD27FA" w14:textId="77777777" w:rsidTr="00EB5867">
        <w:trPr>
          <w:trHeight w:val="537"/>
          <w:jc w:val="center"/>
        </w:trPr>
        <w:tc>
          <w:tcPr>
            <w:tcW w:w="3173" w:type="pct"/>
            <w:shd w:val="clear" w:color="auto" w:fill="D9D9D9" w:themeFill="background1" w:themeFillShade="D9"/>
          </w:tcPr>
          <w:p w14:paraId="3C06EF71" w14:textId="77777777" w:rsidR="00EB5867" w:rsidRPr="00832DCF" w:rsidRDefault="00EB5867" w:rsidP="000B1C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832DCF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DESCRIPCIÓN DE LA POBLACIÓN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14:paraId="711CA807" w14:textId="77777777" w:rsidR="00EB5867" w:rsidRPr="00832DCF" w:rsidRDefault="00EB5867" w:rsidP="000B1C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832DCF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PUNTAJE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7366F68C" w14:textId="77777777" w:rsidR="00EB5867" w:rsidRPr="00832DCF" w:rsidRDefault="00EB5867" w:rsidP="000B1C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832DCF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NIVEL SISBEN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500D492D" w14:textId="77777777" w:rsidR="00EB5867" w:rsidRPr="00832DCF" w:rsidRDefault="00EB5867" w:rsidP="000B1C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RS -</w:t>
            </w:r>
            <w:r w:rsidRPr="00832DCF"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 SI/NO</w:t>
            </w:r>
          </w:p>
        </w:tc>
      </w:tr>
      <w:tr w:rsidR="00EB5867" w:rsidRPr="00F03BDD" w14:paraId="244B46DD" w14:textId="77777777" w:rsidTr="00EB5867">
        <w:trPr>
          <w:trHeight w:val="179"/>
          <w:jc w:val="center"/>
        </w:trPr>
        <w:tc>
          <w:tcPr>
            <w:tcW w:w="3173" w:type="pct"/>
          </w:tcPr>
          <w:p w14:paraId="7BB3797C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Julio Marín, trabaja en un supermercado.</w:t>
            </w:r>
          </w:p>
        </w:tc>
        <w:tc>
          <w:tcPr>
            <w:tcW w:w="715" w:type="pct"/>
          </w:tcPr>
          <w:p w14:paraId="2F4877D1" w14:textId="1F67E5DD" w:rsidR="00EB5867" w:rsidRPr="00F03BDD" w:rsidRDefault="003416C3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A3</w:t>
            </w:r>
          </w:p>
        </w:tc>
        <w:tc>
          <w:tcPr>
            <w:tcW w:w="556" w:type="pct"/>
          </w:tcPr>
          <w:p w14:paraId="0A296AD1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71F377E3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74883CA1" w14:textId="77777777" w:rsidTr="00EB5867">
        <w:trPr>
          <w:trHeight w:val="349"/>
          <w:jc w:val="center"/>
        </w:trPr>
        <w:tc>
          <w:tcPr>
            <w:tcW w:w="3173" w:type="pct"/>
          </w:tcPr>
          <w:p w14:paraId="76EA4873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Camilo Ochoa, trabajó hasta hace 5 días en una empresa de vigilancia.</w:t>
            </w:r>
          </w:p>
        </w:tc>
        <w:tc>
          <w:tcPr>
            <w:tcW w:w="715" w:type="pct"/>
          </w:tcPr>
          <w:p w14:paraId="14EA5E83" w14:textId="19C302EA" w:rsidR="00EB5867" w:rsidRPr="00F03BDD" w:rsidRDefault="003416C3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D5</w:t>
            </w:r>
          </w:p>
        </w:tc>
        <w:tc>
          <w:tcPr>
            <w:tcW w:w="556" w:type="pct"/>
          </w:tcPr>
          <w:p w14:paraId="7E388F71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5AE3E9AB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3C19661A" w14:textId="77777777" w:rsidTr="00EB5867">
        <w:trPr>
          <w:trHeight w:val="179"/>
          <w:jc w:val="center"/>
        </w:trPr>
        <w:tc>
          <w:tcPr>
            <w:tcW w:w="3173" w:type="pct"/>
          </w:tcPr>
          <w:p w14:paraId="298AE1D4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Cecilia López, no trabaja ni estudia</w:t>
            </w:r>
          </w:p>
        </w:tc>
        <w:tc>
          <w:tcPr>
            <w:tcW w:w="715" w:type="pct"/>
          </w:tcPr>
          <w:p w14:paraId="500646E0" w14:textId="53E3629C" w:rsidR="00EB5867" w:rsidRPr="00F03BDD" w:rsidRDefault="003416C3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A5</w:t>
            </w:r>
          </w:p>
        </w:tc>
        <w:tc>
          <w:tcPr>
            <w:tcW w:w="556" w:type="pct"/>
          </w:tcPr>
          <w:p w14:paraId="1BD9D672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0F048971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6E15D9A2" w14:textId="77777777" w:rsidTr="00EB5867">
        <w:trPr>
          <w:trHeight w:val="179"/>
          <w:jc w:val="center"/>
        </w:trPr>
        <w:tc>
          <w:tcPr>
            <w:tcW w:w="3173" w:type="pct"/>
          </w:tcPr>
          <w:p w14:paraId="356EDA2C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Juan Fernando Ríos, es indígena, no trabaja</w:t>
            </w:r>
          </w:p>
        </w:tc>
        <w:tc>
          <w:tcPr>
            <w:tcW w:w="715" w:type="pct"/>
          </w:tcPr>
          <w:p w14:paraId="78B4A4F2" w14:textId="0F36C5C4" w:rsidR="00EB5867" w:rsidRPr="00F03BDD" w:rsidRDefault="009D6703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A3</w:t>
            </w:r>
          </w:p>
        </w:tc>
        <w:tc>
          <w:tcPr>
            <w:tcW w:w="556" w:type="pct"/>
          </w:tcPr>
          <w:p w14:paraId="4528C562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482928FA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2F131B31" w14:textId="77777777" w:rsidTr="00EB5867">
        <w:trPr>
          <w:trHeight w:val="358"/>
          <w:jc w:val="center"/>
        </w:trPr>
        <w:tc>
          <w:tcPr>
            <w:tcW w:w="3173" w:type="pct"/>
          </w:tcPr>
          <w:p w14:paraId="574AFB62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Camilo Suarez, está pagando una condena de 4 años, no tiene familia</w:t>
            </w:r>
          </w:p>
        </w:tc>
        <w:tc>
          <w:tcPr>
            <w:tcW w:w="715" w:type="pct"/>
          </w:tcPr>
          <w:p w14:paraId="729ACF37" w14:textId="3464CF09" w:rsidR="00EB5867" w:rsidRPr="00F03BDD" w:rsidRDefault="009D6703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B2</w:t>
            </w:r>
          </w:p>
        </w:tc>
        <w:tc>
          <w:tcPr>
            <w:tcW w:w="556" w:type="pct"/>
          </w:tcPr>
          <w:p w14:paraId="380C7169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50678982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3FBB7E57" w14:textId="77777777" w:rsidTr="00EB5867">
        <w:trPr>
          <w:trHeight w:val="179"/>
          <w:jc w:val="center"/>
        </w:trPr>
        <w:tc>
          <w:tcPr>
            <w:tcW w:w="3173" w:type="pct"/>
          </w:tcPr>
          <w:p w14:paraId="0B06EDE9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Clara Pérez, trabaja en el éxito.</w:t>
            </w:r>
          </w:p>
        </w:tc>
        <w:tc>
          <w:tcPr>
            <w:tcW w:w="715" w:type="pct"/>
          </w:tcPr>
          <w:p w14:paraId="23E1C595" w14:textId="781CBA72" w:rsidR="00EB5867" w:rsidRPr="00F03BDD" w:rsidRDefault="008649C0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B5</w:t>
            </w:r>
          </w:p>
        </w:tc>
        <w:tc>
          <w:tcPr>
            <w:tcW w:w="556" w:type="pct"/>
          </w:tcPr>
          <w:p w14:paraId="2765B8FA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04760C1E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3A5155E7" w14:textId="77777777" w:rsidTr="00EB5867">
        <w:trPr>
          <w:trHeight w:val="179"/>
          <w:jc w:val="center"/>
        </w:trPr>
        <w:tc>
          <w:tcPr>
            <w:tcW w:w="3173" w:type="pct"/>
          </w:tcPr>
          <w:p w14:paraId="16EAA63A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Oscar Lopera, no trabaja ni estudia desde hace 2 años.</w:t>
            </w:r>
          </w:p>
        </w:tc>
        <w:tc>
          <w:tcPr>
            <w:tcW w:w="715" w:type="pct"/>
          </w:tcPr>
          <w:p w14:paraId="42F7B1A6" w14:textId="1ABAAB52" w:rsidR="00EB5867" w:rsidRPr="00F03BDD" w:rsidRDefault="008649C0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A5</w:t>
            </w:r>
          </w:p>
        </w:tc>
        <w:tc>
          <w:tcPr>
            <w:tcW w:w="556" w:type="pct"/>
          </w:tcPr>
          <w:p w14:paraId="3366F816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1048221C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6CC968E5" w14:textId="77777777" w:rsidTr="00EB5867">
        <w:trPr>
          <w:trHeight w:val="349"/>
          <w:jc w:val="center"/>
        </w:trPr>
        <w:tc>
          <w:tcPr>
            <w:tcW w:w="3173" w:type="pct"/>
          </w:tcPr>
          <w:p w14:paraId="5D594E91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Juan Felipe Oquendo, tiene 22 años, es hijo de julio Oquendo quien trabaja en la fábrica de licores</w:t>
            </w:r>
          </w:p>
        </w:tc>
        <w:tc>
          <w:tcPr>
            <w:tcW w:w="715" w:type="pct"/>
          </w:tcPr>
          <w:p w14:paraId="4627EDBD" w14:textId="39D41EA8" w:rsidR="00EB5867" w:rsidRPr="00F03BDD" w:rsidRDefault="008649C0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B3</w:t>
            </w:r>
          </w:p>
        </w:tc>
        <w:tc>
          <w:tcPr>
            <w:tcW w:w="556" w:type="pct"/>
          </w:tcPr>
          <w:p w14:paraId="04D83611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759EEBCF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60706251" w14:textId="77777777" w:rsidTr="00EB5867">
        <w:trPr>
          <w:trHeight w:val="358"/>
          <w:jc w:val="center"/>
        </w:trPr>
        <w:tc>
          <w:tcPr>
            <w:tcW w:w="3173" w:type="pct"/>
          </w:tcPr>
          <w:p w14:paraId="05CA0D69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Pilar Cardona, tiene 12 años, es hija de Clara Muñoz quien no trabaja.</w:t>
            </w:r>
          </w:p>
        </w:tc>
        <w:tc>
          <w:tcPr>
            <w:tcW w:w="715" w:type="pct"/>
          </w:tcPr>
          <w:p w14:paraId="33711E22" w14:textId="6B7DDC69" w:rsidR="00EB5867" w:rsidRPr="00F03BDD" w:rsidRDefault="008649C0" w:rsidP="008649C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D15</w:t>
            </w:r>
          </w:p>
        </w:tc>
        <w:tc>
          <w:tcPr>
            <w:tcW w:w="556" w:type="pct"/>
          </w:tcPr>
          <w:p w14:paraId="159DBF8B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5FC9EC05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4FF7AC98" w14:textId="77777777" w:rsidTr="00EB5867">
        <w:trPr>
          <w:trHeight w:val="537"/>
          <w:jc w:val="center"/>
        </w:trPr>
        <w:tc>
          <w:tcPr>
            <w:tcW w:w="3173" w:type="pct"/>
          </w:tcPr>
          <w:p w14:paraId="5278A9D9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Cecilia Acevedo, tiene 70 años, no trabaja, no es pensionada, vive de las ayudas que le dan sus hermanos.</w:t>
            </w:r>
          </w:p>
        </w:tc>
        <w:tc>
          <w:tcPr>
            <w:tcW w:w="715" w:type="pct"/>
          </w:tcPr>
          <w:p w14:paraId="7A18BD4D" w14:textId="6F072279" w:rsidR="00EB5867" w:rsidRPr="00F03BDD" w:rsidRDefault="008649C0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D4</w:t>
            </w:r>
          </w:p>
        </w:tc>
        <w:tc>
          <w:tcPr>
            <w:tcW w:w="556" w:type="pct"/>
          </w:tcPr>
          <w:p w14:paraId="22231A27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37AF024A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384C3AB8" w14:textId="77777777" w:rsidTr="00EB5867">
        <w:trPr>
          <w:trHeight w:val="358"/>
          <w:jc w:val="center"/>
        </w:trPr>
        <w:tc>
          <w:tcPr>
            <w:tcW w:w="3173" w:type="pct"/>
          </w:tcPr>
          <w:p w14:paraId="6BA529A5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Jorge Mario Gómez, trabajó hasta hace 15 días en un colegio en servicios generales.</w:t>
            </w:r>
          </w:p>
        </w:tc>
        <w:tc>
          <w:tcPr>
            <w:tcW w:w="715" w:type="pct"/>
          </w:tcPr>
          <w:p w14:paraId="3A3B8465" w14:textId="3EEF57DF" w:rsidR="00EB5867" w:rsidRPr="00F03BDD" w:rsidRDefault="008649C0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A4</w:t>
            </w:r>
          </w:p>
        </w:tc>
        <w:tc>
          <w:tcPr>
            <w:tcW w:w="556" w:type="pct"/>
          </w:tcPr>
          <w:p w14:paraId="1852EE6F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4091E6B3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4740F6B7" w14:textId="77777777" w:rsidTr="00EB5867">
        <w:trPr>
          <w:trHeight w:val="179"/>
          <w:jc w:val="center"/>
        </w:trPr>
        <w:tc>
          <w:tcPr>
            <w:tcW w:w="3173" w:type="pct"/>
          </w:tcPr>
          <w:p w14:paraId="5F756894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Natalia Gómez, tiene 22 años, sus padres no trabajan.</w:t>
            </w:r>
          </w:p>
        </w:tc>
        <w:tc>
          <w:tcPr>
            <w:tcW w:w="715" w:type="pct"/>
          </w:tcPr>
          <w:p w14:paraId="3639D766" w14:textId="65E51C5D" w:rsidR="00EB5867" w:rsidRPr="00F03BDD" w:rsidRDefault="008649C0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B6</w:t>
            </w:r>
          </w:p>
        </w:tc>
        <w:tc>
          <w:tcPr>
            <w:tcW w:w="556" w:type="pct"/>
          </w:tcPr>
          <w:p w14:paraId="64093187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4FBE0134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:rsidRPr="00F03BDD" w14:paraId="273177E1" w14:textId="77777777" w:rsidTr="00EB5867">
        <w:trPr>
          <w:trHeight w:val="179"/>
          <w:jc w:val="center"/>
        </w:trPr>
        <w:tc>
          <w:tcPr>
            <w:tcW w:w="3173" w:type="pct"/>
          </w:tcPr>
          <w:p w14:paraId="2245A79E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F03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José de Jesús Méndez, tiene 60 años, no trabaja.</w:t>
            </w:r>
          </w:p>
        </w:tc>
        <w:tc>
          <w:tcPr>
            <w:tcW w:w="715" w:type="pct"/>
          </w:tcPr>
          <w:p w14:paraId="653C29C5" w14:textId="04D87985" w:rsidR="00EB5867" w:rsidRPr="00F03BDD" w:rsidRDefault="008649C0" w:rsidP="000B1C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D</w:t>
            </w:r>
            <w:r w:rsidR="00B86C4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18</w:t>
            </w:r>
          </w:p>
        </w:tc>
        <w:tc>
          <w:tcPr>
            <w:tcW w:w="556" w:type="pct"/>
          </w:tcPr>
          <w:p w14:paraId="501B4E72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556" w:type="pct"/>
          </w:tcPr>
          <w:p w14:paraId="429D4A20" w14:textId="77777777" w:rsidR="00EB5867" w:rsidRPr="00F03BDD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2FD0CCCE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A76D9E">
        <w:rPr>
          <w:rFonts w:ascii="Arial" w:hAnsi="Arial" w:cs="Arial"/>
          <w:color w:val="000000"/>
          <w:sz w:val="20"/>
          <w:szCs w:val="20"/>
          <w:lang w:val="es-ES_tradnl"/>
        </w:rPr>
        <w:t>De la siguiente población identifique según sus características, cuales pueden pertenecer al régimen subsidiado.</w:t>
      </w:r>
    </w:p>
    <w:p w14:paraId="784DBB0C" w14:textId="77777777" w:rsidR="00F0439E" w:rsidRPr="00A76D9E" w:rsidRDefault="00F0439E" w:rsidP="00F0439E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7109"/>
        <w:gridCol w:w="913"/>
        <w:gridCol w:w="953"/>
      </w:tblGrid>
      <w:tr w:rsidR="00EB5867" w:rsidRPr="00490608" w14:paraId="279742FB" w14:textId="77777777" w:rsidTr="000B1C21">
        <w:trPr>
          <w:trHeight w:val="316"/>
        </w:trPr>
        <w:tc>
          <w:tcPr>
            <w:tcW w:w="8080" w:type="dxa"/>
            <w:shd w:val="clear" w:color="auto" w:fill="D9D9D9" w:themeFill="background1" w:themeFillShade="D9"/>
          </w:tcPr>
          <w:p w14:paraId="590DAEBF" w14:textId="77777777" w:rsidR="00EB5867" w:rsidRPr="00490608" w:rsidRDefault="00EB5867" w:rsidP="000B1C2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608"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 Y CARACTERÍSTICA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CF5CB18" w14:textId="77777777" w:rsidR="005A0FB8" w:rsidRDefault="00EB5867" w:rsidP="000B1C2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608">
              <w:rPr>
                <w:rFonts w:ascii="Arial" w:hAnsi="Arial" w:cs="Arial"/>
                <w:b/>
                <w:sz w:val="20"/>
                <w:szCs w:val="20"/>
              </w:rPr>
              <w:t xml:space="preserve">SI – </w:t>
            </w:r>
          </w:p>
          <w:p w14:paraId="7C7D65A1" w14:textId="77777777" w:rsidR="00EB5867" w:rsidRPr="00490608" w:rsidRDefault="00EB5867" w:rsidP="000B1C2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608">
              <w:rPr>
                <w:rFonts w:ascii="Arial" w:hAnsi="Arial" w:cs="Arial"/>
                <w:b/>
                <w:sz w:val="20"/>
                <w:szCs w:val="20"/>
              </w:rPr>
              <w:t>RS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71B0D2E3" w14:textId="77777777" w:rsidR="00EB5867" w:rsidRPr="00490608" w:rsidRDefault="00EB5867" w:rsidP="000B1C21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0608">
              <w:rPr>
                <w:rFonts w:ascii="Arial" w:hAnsi="Arial" w:cs="Arial"/>
                <w:b/>
                <w:sz w:val="20"/>
                <w:szCs w:val="20"/>
              </w:rPr>
              <w:t>NO – RS</w:t>
            </w:r>
          </w:p>
        </w:tc>
      </w:tr>
      <w:tr w:rsidR="00EB5867" w14:paraId="7FB127C1" w14:textId="77777777" w:rsidTr="000B1C21">
        <w:tc>
          <w:tcPr>
            <w:tcW w:w="8080" w:type="dxa"/>
          </w:tcPr>
          <w:p w14:paraId="70F15C0A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Carlos Fernando Sánchez, tiene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2 y es docente </w:t>
            </w:r>
          </w:p>
        </w:tc>
        <w:tc>
          <w:tcPr>
            <w:tcW w:w="993" w:type="dxa"/>
          </w:tcPr>
          <w:p w14:paraId="7664E90F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184DE75A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73745B64" w14:textId="77777777" w:rsidTr="000B1C21">
        <w:tc>
          <w:tcPr>
            <w:tcW w:w="8080" w:type="dxa"/>
          </w:tcPr>
          <w:p w14:paraId="4A4F22EE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Sandra María Munera, tiene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3, trabaja en un almacén</w:t>
            </w:r>
          </w:p>
        </w:tc>
        <w:tc>
          <w:tcPr>
            <w:tcW w:w="993" w:type="dxa"/>
          </w:tcPr>
          <w:p w14:paraId="58FBDC33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13B8544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64C64970" w14:textId="77777777" w:rsidTr="000B1C21">
        <w:tc>
          <w:tcPr>
            <w:tcW w:w="8080" w:type="dxa"/>
          </w:tcPr>
          <w:p w14:paraId="51E2F56D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Susana Calderón, tiene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1, desempleada</w:t>
            </w:r>
          </w:p>
        </w:tc>
        <w:tc>
          <w:tcPr>
            <w:tcW w:w="993" w:type="dxa"/>
          </w:tcPr>
          <w:p w14:paraId="0AEE383C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6FEFFCE8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325B2373" w14:textId="77777777" w:rsidTr="000B1C21">
        <w:tc>
          <w:tcPr>
            <w:tcW w:w="8080" w:type="dxa"/>
          </w:tcPr>
          <w:p w14:paraId="25FC42F4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>Mario Hernández, desplazado por la violencia</w:t>
            </w:r>
          </w:p>
        </w:tc>
        <w:tc>
          <w:tcPr>
            <w:tcW w:w="993" w:type="dxa"/>
          </w:tcPr>
          <w:p w14:paraId="59A14861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1B62A4DB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7ABB4E55" w14:textId="77777777" w:rsidTr="000B1C21">
        <w:tc>
          <w:tcPr>
            <w:tcW w:w="8080" w:type="dxa"/>
          </w:tcPr>
          <w:p w14:paraId="6D6BCDF6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Carolina Martínez, tiene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1, tiene 98 años, vive en un hogar geriátrico.</w:t>
            </w:r>
          </w:p>
        </w:tc>
        <w:tc>
          <w:tcPr>
            <w:tcW w:w="993" w:type="dxa"/>
          </w:tcPr>
          <w:p w14:paraId="5BC958BE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65E4CF6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6A502ABE" w14:textId="77777777" w:rsidTr="000B1C21">
        <w:tc>
          <w:tcPr>
            <w:tcW w:w="8080" w:type="dxa"/>
          </w:tcPr>
          <w:p w14:paraId="7EB91254" w14:textId="77777777" w:rsidR="00EB5867" w:rsidRPr="00BA693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Mario Yepes, tiene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2, es cuadripléjico</w:t>
            </w:r>
          </w:p>
        </w:tc>
        <w:tc>
          <w:tcPr>
            <w:tcW w:w="993" w:type="dxa"/>
          </w:tcPr>
          <w:p w14:paraId="1D011FAC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4F28C667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18607AF6" w14:textId="77777777" w:rsidTr="000B1C21">
        <w:tc>
          <w:tcPr>
            <w:tcW w:w="8080" w:type="dxa"/>
          </w:tcPr>
          <w:p w14:paraId="2084A640" w14:textId="77777777" w:rsidR="00EB5867" w:rsidRPr="00BA693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Sara Castro, tiene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3, es taxista</w:t>
            </w:r>
          </w:p>
        </w:tc>
        <w:tc>
          <w:tcPr>
            <w:tcW w:w="993" w:type="dxa"/>
          </w:tcPr>
          <w:p w14:paraId="1BEA95F5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11878E08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48754CB2" w14:textId="77777777" w:rsidTr="000B1C21">
        <w:tc>
          <w:tcPr>
            <w:tcW w:w="8080" w:type="dxa"/>
          </w:tcPr>
          <w:p w14:paraId="4859EFBB" w14:textId="77777777" w:rsidR="00EB5867" w:rsidRPr="00BA693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Viviana Castaño, tiene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3, es desempleada y está en embarazo</w:t>
            </w:r>
          </w:p>
        </w:tc>
        <w:tc>
          <w:tcPr>
            <w:tcW w:w="993" w:type="dxa"/>
          </w:tcPr>
          <w:p w14:paraId="3D4EB3E6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0F5845AA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78D89FE5" w14:textId="77777777" w:rsidTr="000B1C21">
        <w:tc>
          <w:tcPr>
            <w:tcW w:w="8080" w:type="dxa"/>
          </w:tcPr>
          <w:p w14:paraId="570C1C82" w14:textId="77777777" w:rsidR="00EB5867" w:rsidRPr="00BA693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Mateo Jaramillo, tiene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1, tiene 5 años vive con sus abuelos de 45 y 48 años, no trabajan.</w:t>
            </w:r>
          </w:p>
        </w:tc>
        <w:tc>
          <w:tcPr>
            <w:tcW w:w="993" w:type="dxa"/>
          </w:tcPr>
          <w:p w14:paraId="06AE8AE3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7112C9E7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1F75312F" w14:textId="77777777" w:rsidTr="000B1C21">
        <w:tc>
          <w:tcPr>
            <w:tcW w:w="8080" w:type="dxa"/>
          </w:tcPr>
          <w:p w14:paraId="297B137F" w14:textId="77777777" w:rsidR="00EB5867" w:rsidRPr="00BA693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Marcelo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Buinaje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, indígena. </w:t>
            </w:r>
          </w:p>
        </w:tc>
        <w:tc>
          <w:tcPr>
            <w:tcW w:w="993" w:type="dxa"/>
          </w:tcPr>
          <w:p w14:paraId="71A7B9FD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4A970A5B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1F713861" w14:textId="77777777" w:rsidTr="000B1C21">
        <w:tc>
          <w:tcPr>
            <w:tcW w:w="8080" w:type="dxa"/>
          </w:tcPr>
          <w:p w14:paraId="6DEC8FAB" w14:textId="77777777" w:rsidR="00EB5867" w:rsidRPr="00BA693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Claudia López cabeza de familia,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2, tiene tres hijos de 9, 13 y 15 años, no trabaja.</w:t>
            </w:r>
          </w:p>
        </w:tc>
        <w:tc>
          <w:tcPr>
            <w:tcW w:w="993" w:type="dxa"/>
          </w:tcPr>
          <w:p w14:paraId="27508AC9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57E8F7A4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21AC8CA7" w14:textId="77777777" w:rsidTr="000B1C21">
        <w:tc>
          <w:tcPr>
            <w:tcW w:w="8080" w:type="dxa"/>
          </w:tcPr>
          <w:p w14:paraId="558CA6FF" w14:textId="77777777" w:rsidR="00EB5867" w:rsidRPr="00BA693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Mirian Menéndez,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2, su esposo es policía.</w:t>
            </w:r>
          </w:p>
        </w:tc>
        <w:tc>
          <w:tcPr>
            <w:tcW w:w="993" w:type="dxa"/>
          </w:tcPr>
          <w:p w14:paraId="0FEF629A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6DA658E0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867" w14:paraId="75D36A65" w14:textId="77777777" w:rsidTr="000B1C21">
        <w:tc>
          <w:tcPr>
            <w:tcW w:w="8080" w:type="dxa"/>
          </w:tcPr>
          <w:p w14:paraId="739C9F22" w14:textId="77777777" w:rsidR="00EB5867" w:rsidRPr="00BA693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6937">
              <w:rPr>
                <w:rFonts w:ascii="Arial" w:hAnsi="Arial" w:cs="Arial"/>
                <w:sz w:val="20"/>
                <w:szCs w:val="20"/>
              </w:rPr>
              <w:t xml:space="preserve">Carlos Fernández, </w:t>
            </w:r>
            <w:proofErr w:type="spellStart"/>
            <w:r w:rsidRPr="00BA6937">
              <w:rPr>
                <w:rFonts w:ascii="Arial" w:hAnsi="Arial" w:cs="Arial"/>
                <w:sz w:val="20"/>
                <w:szCs w:val="20"/>
              </w:rPr>
              <w:t>sisben</w:t>
            </w:r>
            <w:proofErr w:type="spellEnd"/>
            <w:r w:rsidRPr="00BA6937">
              <w:rPr>
                <w:rFonts w:ascii="Arial" w:hAnsi="Arial" w:cs="Arial"/>
                <w:sz w:val="20"/>
                <w:szCs w:val="20"/>
              </w:rPr>
              <w:t xml:space="preserve"> nivel 3, vinculado como docente en la universidad de Antioquia.</w:t>
            </w:r>
          </w:p>
        </w:tc>
        <w:tc>
          <w:tcPr>
            <w:tcW w:w="993" w:type="dxa"/>
          </w:tcPr>
          <w:p w14:paraId="5A91CB98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6" w:type="dxa"/>
          </w:tcPr>
          <w:p w14:paraId="263C63F5" w14:textId="77777777" w:rsidR="00EB5867" w:rsidRDefault="00EB5867" w:rsidP="000B1C21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A58DF7" w14:textId="77777777" w:rsidR="00EB5867" w:rsidRPr="00F03BDD" w:rsidRDefault="00EB5867" w:rsidP="00EB58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C441E83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FE1F02">
        <w:rPr>
          <w:rFonts w:ascii="Arial" w:hAnsi="Arial" w:cs="Arial"/>
          <w:color w:val="000000"/>
          <w:sz w:val="20"/>
          <w:szCs w:val="20"/>
          <w:lang w:val="es-ES_tradnl"/>
        </w:rPr>
        <w:t xml:space="preserve">Rigoberto López se encuentra desempleado desde hace 6 meses, acude a la EPS para que lo afilien al régimen subsidiado, presenta los documentos de identificación de las personas que viven con él, defina a cuáles de ellas puede afiliar dentro </w:t>
      </w:r>
      <w:r w:rsidRPr="00F0439E">
        <w:rPr>
          <w:rFonts w:ascii="Arial" w:hAnsi="Arial" w:cs="Arial"/>
          <w:b/>
          <w:color w:val="000000"/>
          <w:sz w:val="20"/>
          <w:szCs w:val="20"/>
          <w:lang w:val="es-ES_tradnl"/>
        </w:rPr>
        <w:t>de su grupo familiar</w:t>
      </w:r>
      <w:r w:rsidRPr="00FE1F02">
        <w:rPr>
          <w:rFonts w:ascii="Arial" w:hAnsi="Arial" w:cs="Arial"/>
          <w:color w:val="000000"/>
          <w:sz w:val="20"/>
          <w:szCs w:val="20"/>
          <w:lang w:val="es-ES_tradnl"/>
        </w:rPr>
        <w:t>.</w:t>
      </w:r>
    </w:p>
    <w:p w14:paraId="6C536300" w14:textId="77777777" w:rsidR="00F0439E" w:rsidRPr="00FE1F02" w:rsidRDefault="00F0439E" w:rsidP="00F0439E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5"/>
        <w:gridCol w:w="1684"/>
        <w:gridCol w:w="1719"/>
      </w:tblGrid>
      <w:tr w:rsidR="00EB5867" w:rsidRPr="00202A5A" w14:paraId="4AD23024" w14:textId="77777777" w:rsidTr="000B1C21">
        <w:tc>
          <w:tcPr>
            <w:tcW w:w="6232" w:type="dxa"/>
            <w:shd w:val="clear" w:color="auto" w:fill="D9D9D9" w:themeFill="background1" w:themeFillShade="D9"/>
            <w:vAlign w:val="center"/>
          </w:tcPr>
          <w:p w14:paraId="5609E7EA" w14:textId="77777777" w:rsidR="00EB5867" w:rsidRPr="00202A5A" w:rsidRDefault="00EB5867" w:rsidP="000B1C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02A5A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 Y CARACTERÍSTICA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12F205" w14:textId="77777777" w:rsidR="00EB5867" w:rsidRPr="00202A5A" w:rsidRDefault="00EB5867" w:rsidP="000B1C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PUEDE AFILIAR AL RS</w:t>
            </w:r>
          </w:p>
        </w:tc>
        <w:tc>
          <w:tcPr>
            <w:tcW w:w="1887" w:type="dxa"/>
            <w:shd w:val="clear" w:color="auto" w:fill="D9D9D9" w:themeFill="background1" w:themeFillShade="D9"/>
          </w:tcPr>
          <w:p w14:paraId="52DB86E0" w14:textId="77777777" w:rsidR="00EB5867" w:rsidRPr="00202A5A" w:rsidRDefault="00EB5867" w:rsidP="000B1C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  <w:t>NO PUEDE AFILIAR AL RS</w:t>
            </w:r>
          </w:p>
        </w:tc>
      </w:tr>
      <w:tr w:rsidR="00EB5867" w14:paraId="14A45463" w14:textId="77777777" w:rsidTr="000B1C21">
        <w:tc>
          <w:tcPr>
            <w:tcW w:w="6232" w:type="dxa"/>
          </w:tcPr>
          <w:p w14:paraId="7C8DBD13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María Montoya es su esposa, no trabaja</w:t>
            </w:r>
          </w:p>
        </w:tc>
        <w:tc>
          <w:tcPr>
            <w:tcW w:w="1843" w:type="dxa"/>
          </w:tcPr>
          <w:p w14:paraId="649B8699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3D878FCC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1602F90F" w14:textId="77777777" w:rsidTr="000B1C21">
        <w:tc>
          <w:tcPr>
            <w:tcW w:w="6232" w:type="dxa"/>
          </w:tcPr>
          <w:p w14:paraId="7F46142E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Julio López, padre de Rigoberto, no trabaja</w:t>
            </w:r>
          </w:p>
        </w:tc>
        <w:tc>
          <w:tcPr>
            <w:tcW w:w="1843" w:type="dxa"/>
          </w:tcPr>
          <w:p w14:paraId="3E812E15" w14:textId="77777777" w:rsidR="00EB5867" w:rsidRPr="00D61ED1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7CD1C1C1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2470923D" w14:textId="77777777" w:rsidTr="000B1C21">
        <w:tc>
          <w:tcPr>
            <w:tcW w:w="6232" w:type="dxa"/>
          </w:tcPr>
          <w:p w14:paraId="0B197651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Carlos López, hermano de Rigoberto, tiene incapacidad permanente.</w:t>
            </w:r>
          </w:p>
        </w:tc>
        <w:tc>
          <w:tcPr>
            <w:tcW w:w="1843" w:type="dxa"/>
          </w:tcPr>
          <w:p w14:paraId="6ADCA7F0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2E2389F7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57FA5F73" w14:textId="77777777" w:rsidTr="000B1C21">
        <w:tc>
          <w:tcPr>
            <w:tcW w:w="6232" w:type="dxa"/>
          </w:tcPr>
          <w:p w14:paraId="0DA6E8E8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Emilio, hijo de Rigoberto, tiene 12 años.</w:t>
            </w:r>
          </w:p>
        </w:tc>
        <w:tc>
          <w:tcPr>
            <w:tcW w:w="1843" w:type="dxa"/>
          </w:tcPr>
          <w:p w14:paraId="5741CF57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12BC2C40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55B28251" w14:textId="77777777" w:rsidTr="000B1C21">
        <w:tc>
          <w:tcPr>
            <w:tcW w:w="6232" w:type="dxa"/>
          </w:tcPr>
          <w:p w14:paraId="3B2CB491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Carlos Felipe, hijo de Rigoberto, tiene 26 años, no trabaja</w:t>
            </w:r>
          </w:p>
        </w:tc>
        <w:tc>
          <w:tcPr>
            <w:tcW w:w="1843" w:type="dxa"/>
          </w:tcPr>
          <w:p w14:paraId="3D17E6D5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58FF5025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728868AE" w14:textId="77777777" w:rsidTr="000B1C21">
        <w:tc>
          <w:tcPr>
            <w:tcW w:w="6232" w:type="dxa"/>
          </w:tcPr>
          <w:p w14:paraId="3C3E4653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Andrea, hija de Rigoberto, tiene 19 años, no estudia ni trabaja.</w:t>
            </w:r>
          </w:p>
        </w:tc>
        <w:tc>
          <w:tcPr>
            <w:tcW w:w="1843" w:type="dxa"/>
          </w:tcPr>
          <w:p w14:paraId="3C1CC362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3680494A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736A5766" w14:textId="77777777" w:rsidTr="000B1C21">
        <w:tc>
          <w:tcPr>
            <w:tcW w:w="6232" w:type="dxa"/>
          </w:tcPr>
          <w:p w14:paraId="7624E261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Celeste, hija de Andrea, tiene 1 año.</w:t>
            </w:r>
          </w:p>
        </w:tc>
        <w:tc>
          <w:tcPr>
            <w:tcW w:w="1843" w:type="dxa"/>
          </w:tcPr>
          <w:p w14:paraId="000D9728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246C8D02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6D4B66A6" w14:textId="77777777" w:rsidTr="000B1C21">
        <w:tc>
          <w:tcPr>
            <w:tcW w:w="6232" w:type="dxa"/>
          </w:tcPr>
          <w:p w14:paraId="51A7CB15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Martha, madre de María, no trabaja.</w:t>
            </w:r>
          </w:p>
        </w:tc>
        <w:tc>
          <w:tcPr>
            <w:tcW w:w="1843" w:type="dxa"/>
          </w:tcPr>
          <w:p w14:paraId="2D26B52E" w14:textId="77777777" w:rsidR="00EB5867" w:rsidRPr="00D61ED1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4101634D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05A81A51" w14:textId="77777777" w:rsidTr="000B1C21">
        <w:tc>
          <w:tcPr>
            <w:tcW w:w="6232" w:type="dxa"/>
          </w:tcPr>
          <w:p w14:paraId="00ADDACE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Amparo, es hija de Martha, tiene incapacidad permanente.</w:t>
            </w:r>
          </w:p>
        </w:tc>
        <w:tc>
          <w:tcPr>
            <w:tcW w:w="1843" w:type="dxa"/>
          </w:tcPr>
          <w:p w14:paraId="28AFC4EA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7A2201B3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4917D0BD" w14:textId="77777777" w:rsidTr="000B1C21">
        <w:tc>
          <w:tcPr>
            <w:tcW w:w="6232" w:type="dxa"/>
          </w:tcPr>
          <w:p w14:paraId="1D064F0C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Orlando, es la pareja de Carlos Felipe.</w:t>
            </w:r>
          </w:p>
        </w:tc>
        <w:tc>
          <w:tcPr>
            <w:tcW w:w="1843" w:type="dxa"/>
          </w:tcPr>
          <w:p w14:paraId="16134CFD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7D7D4047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30117575" w14:textId="77777777" w:rsidTr="000B1C21">
        <w:tc>
          <w:tcPr>
            <w:tcW w:w="6232" w:type="dxa"/>
          </w:tcPr>
          <w:p w14:paraId="31AFC0B2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Héctor, en el poso de Andrea, no trabaja.</w:t>
            </w:r>
          </w:p>
        </w:tc>
        <w:tc>
          <w:tcPr>
            <w:tcW w:w="1843" w:type="dxa"/>
          </w:tcPr>
          <w:p w14:paraId="3E8044EE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59E13740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53F3F799" w14:textId="77777777" w:rsidTr="000B1C21">
        <w:tc>
          <w:tcPr>
            <w:tcW w:w="6232" w:type="dxa"/>
          </w:tcPr>
          <w:p w14:paraId="28D3CFDD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Sergio, es hijo de María, mas no de Rigoberto, tiene 15 años está en grado 10.</w:t>
            </w:r>
          </w:p>
        </w:tc>
        <w:tc>
          <w:tcPr>
            <w:tcW w:w="1843" w:type="dxa"/>
          </w:tcPr>
          <w:p w14:paraId="60DA1A43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2A2E7966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B5867" w14:paraId="1E8E5B9F" w14:textId="77777777" w:rsidTr="000B1C21">
        <w:tc>
          <w:tcPr>
            <w:tcW w:w="6232" w:type="dxa"/>
          </w:tcPr>
          <w:p w14:paraId="516E959A" w14:textId="77777777" w:rsidR="00EB5867" w:rsidRPr="00202A5A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2A5A">
              <w:rPr>
                <w:rFonts w:ascii="Arial" w:hAnsi="Arial" w:cs="Arial"/>
                <w:sz w:val="20"/>
                <w:szCs w:val="20"/>
              </w:rPr>
              <w:t>Sarita, es sobrina de Rigoberto entregada en custodia legal ya que sus padres la abandonaron.</w:t>
            </w:r>
          </w:p>
        </w:tc>
        <w:tc>
          <w:tcPr>
            <w:tcW w:w="1843" w:type="dxa"/>
          </w:tcPr>
          <w:p w14:paraId="1A6E19CD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  <w:tc>
          <w:tcPr>
            <w:tcW w:w="1887" w:type="dxa"/>
          </w:tcPr>
          <w:p w14:paraId="0CE093AF" w14:textId="77777777" w:rsidR="00EB5867" w:rsidRDefault="00EB5867" w:rsidP="000B1C21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65D9B55" w14:textId="77777777" w:rsidR="00EB5867" w:rsidRPr="00202A5A" w:rsidRDefault="00EB5867" w:rsidP="00EB586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601CEB09" w14:textId="77777777" w:rsidR="00EB5867" w:rsidRDefault="00EB5867" w:rsidP="00EB5867">
      <w:pPr>
        <w:pStyle w:val="Prrafodelista"/>
        <w:spacing w:after="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14:paraId="5071AC55" w14:textId="77777777" w:rsidR="00F0439E" w:rsidRDefault="00F0439E" w:rsidP="00EB5867">
      <w:pPr>
        <w:pStyle w:val="Prrafodelista"/>
        <w:spacing w:after="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14:paraId="33ED2095" w14:textId="77777777" w:rsidR="00F0439E" w:rsidRDefault="00F0439E" w:rsidP="00EB5867">
      <w:pPr>
        <w:pStyle w:val="Prrafodelista"/>
        <w:spacing w:after="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14:paraId="2B07B698" w14:textId="77777777" w:rsidR="00F0439E" w:rsidRDefault="00F0439E" w:rsidP="00EB5867">
      <w:pPr>
        <w:pStyle w:val="Prrafodelista"/>
        <w:spacing w:after="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14:paraId="61F49D1D" w14:textId="77777777" w:rsidR="00F0439E" w:rsidRDefault="00F0439E" w:rsidP="00EB5867">
      <w:pPr>
        <w:pStyle w:val="Prrafodelista"/>
        <w:spacing w:after="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14:paraId="003C4EB6" w14:textId="77777777" w:rsidR="00F0439E" w:rsidRPr="00F03BDD" w:rsidRDefault="00F0439E" w:rsidP="00EB5867">
      <w:pPr>
        <w:pStyle w:val="Prrafodelista"/>
        <w:spacing w:after="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14:paraId="24A4422F" w14:textId="77777777" w:rsidR="00EB5867" w:rsidRDefault="00EB5867" w:rsidP="00EB586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03BDD">
        <w:rPr>
          <w:rFonts w:ascii="Arial" w:hAnsi="Arial" w:cs="Arial"/>
          <w:b/>
          <w:sz w:val="20"/>
          <w:szCs w:val="20"/>
        </w:rPr>
        <w:t>Luis trabaja en el taller LOS PRIMOS, está afiliado a la E</w:t>
      </w:r>
      <w:r>
        <w:rPr>
          <w:rFonts w:ascii="Arial" w:hAnsi="Arial" w:cs="Arial"/>
          <w:b/>
          <w:sz w:val="20"/>
          <w:szCs w:val="20"/>
        </w:rPr>
        <w:t>PS MAS VIDA desde el 1 de marzo, el 3 de julio</w:t>
      </w:r>
      <w:r w:rsidRPr="00F03BDD">
        <w:rPr>
          <w:rFonts w:ascii="Arial" w:hAnsi="Arial" w:cs="Arial"/>
          <w:b/>
          <w:sz w:val="20"/>
          <w:szCs w:val="20"/>
        </w:rPr>
        <w:t xml:space="preserve"> le notifican que</w:t>
      </w:r>
      <w:r>
        <w:rPr>
          <w:rFonts w:ascii="Arial" w:hAnsi="Arial" w:cs="Arial"/>
          <w:b/>
          <w:sz w:val="20"/>
          <w:szCs w:val="20"/>
        </w:rPr>
        <w:t xml:space="preserve"> la EPS se cierra el 30 de Agosto</w:t>
      </w:r>
      <w:r w:rsidRPr="00F03BDD">
        <w:rPr>
          <w:rFonts w:ascii="Arial" w:hAnsi="Arial" w:cs="Arial"/>
          <w:b/>
          <w:sz w:val="20"/>
          <w:szCs w:val="20"/>
        </w:rPr>
        <w:t xml:space="preserve"> por decisión de la superintendencia de Salud. </w:t>
      </w:r>
    </w:p>
    <w:p w14:paraId="4C8BC30A" w14:textId="77777777" w:rsidR="00F0439E" w:rsidRDefault="00F0439E" w:rsidP="00EB586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8C6472D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A76D9E">
        <w:rPr>
          <w:rFonts w:ascii="Arial" w:hAnsi="Arial" w:cs="Arial"/>
          <w:color w:val="000000"/>
          <w:sz w:val="20"/>
          <w:szCs w:val="20"/>
          <w:lang w:val="es-ES_tradnl"/>
        </w:rPr>
        <w:lastRenderedPageBreak/>
        <w:t>Al consultar la EPS a la que será asignado decide enviar una carta justificando que como ya cumplió el requisito de los 12 meses de afiliación para traslado de EPS, necesita le tramiten el traslado a una EPS que él eligió.</w:t>
      </w:r>
    </w:p>
    <w:p w14:paraId="59A55C71" w14:textId="77777777" w:rsidR="00EB5867" w:rsidRPr="00A76D9E" w:rsidRDefault="00EB5867" w:rsidP="00EB58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37D845C0" w14:textId="77777777" w:rsidR="00EB5867" w:rsidRPr="00F0439E" w:rsidRDefault="00EB5867" w:rsidP="00EB586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39E">
        <w:rPr>
          <w:rFonts w:ascii="Arial" w:hAnsi="Arial" w:cs="Arial"/>
          <w:sz w:val="20"/>
          <w:szCs w:val="20"/>
        </w:rPr>
        <w:t>Tiene razón, el tiempo establecido por ley para traslado de EPS son 12 meses, se debe hacer el trámite.</w:t>
      </w:r>
    </w:p>
    <w:p w14:paraId="7EF8A366" w14:textId="77777777" w:rsidR="00EB5867" w:rsidRPr="00F0439E" w:rsidRDefault="00EB5867" w:rsidP="00EB5867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F0439E">
        <w:rPr>
          <w:rFonts w:ascii="Arial" w:hAnsi="Arial" w:cs="Arial"/>
          <w:sz w:val="20"/>
          <w:szCs w:val="20"/>
        </w:rPr>
        <w:t>b.</w:t>
      </w:r>
      <w:r w:rsidRPr="00F0439E">
        <w:rPr>
          <w:rFonts w:ascii="Arial" w:hAnsi="Arial" w:cs="Arial"/>
          <w:b/>
          <w:sz w:val="20"/>
          <w:szCs w:val="20"/>
        </w:rPr>
        <w:t xml:space="preserve">    </w:t>
      </w:r>
      <w:r w:rsidRPr="00F0439E">
        <w:rPr>
          <w:rFonts w:ascii="Arial" w:hAnsi="Arial" w:cs="Arial"/>
          <w:sz w:val="20"/>
          <w:szCs w:val="20"/>
        </w:rPr>
        <w:t>En este caso no aplica, debe esperar 90 días.</w:t>
      </w:r>
    </w:p>
    <w:p w14:paraId="23A1794A" w14:textId="77777777" w:rsidR="00EB5867" w:rsidRPr="00F0439E" w:rsidRDefault="00EB5867" w:rsidP="00EB586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39E">
        <w:rPr>
          <w:rFonts w:ascii="Arial" w:hAnsi="Arial" w:cs="Arial"/>
          <w:sz w:val="20"/>
          <w:szCs w:val="20"/>
        </w:rPr>
        <w:t>Si prefiere puede retirarse de la EPS y afiliarse en la de su preferencia</w:t>
      </w:r>
    </w:p>
    <w:p w14:paraId="04B6E1D4" w14:textId="77777777" w:rsidR="00EB5867" w:rsidRPr="00F0439E" w:rsidRDefault="00EB5867" w:rsidP="00EB586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39E">
        <w:rPr>
          <w:rFonts w:ascii="Arial" w:hAnsi="Arial" w:cs="Arial"/>
          <w:sz w:val="20"/>
          <w:szCs w:val="20"/>
        </w:rPr>
        <w:t>No necesita hacer ningún trámite, solo ir a la EPS que prefiera y manifestar que quiere ingresar en ella.</w:t>
      </w:r>
    </w:p>
    <w:p w14:paraId="7702429A" w14:textId="77777777" w:rsidR="00EB5867" w:rsidRPr="00F03BDD" w:rsidRDefault="00EB5867" w:rsidP="00EB586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Como se cierra la EPS, ahora deberá espera otros 12 meses para el traslado.</w:t>
      </w:r>
    </w:p>
    <w:p w14:paraId="2CC1FDD1" w14:textId="77777777" w:rsidR="00EB5867" w:rsidRPr="00F03BDD" w:rsidRDefault="00EB5867" w:rsidP="00EB58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932F5BF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A76D9E">
        <w:rPr>
          <w:rFonts w:ascii="Arial" w:hAnsi="Arial" w:cs="Arial"/>
          <w:color w:val="000000"/>
          <w:sz w:val="20"/>
          <w:szCs w:val="20"/>
          <w:lang w:val="es-ES_tradnl"/>
        </w:rPr>
        <w:t>El dueño del taller LOS PRIMOS, al recibir la notificación de cierre de la EPS, decide no hacer el pago de los aportes a la seguridad social y tramita la afiliación con la EPS AA. (Varias opciones)</w:t>
      </w:r>
    </w:p>
    <w:p w14:paraId="230A6A6B" w14:textId="77777777" w:rsidR="00EB5867" w:rsidRPr="00A76D9E" w:rsidRDefault="00EB5867" w:rsidP="00EB58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61A15007" w14:textId="77777777" w:rsidR="00EB5867" w:rsidRPr="00F0439E" w:rsidRDefault="00EB5867" w:rsidP="00EB58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39E">
        <w:rPr>
          <w:rFonts w:ascii="Arial" w:hAnsi="Arial" w:cs="Arial"/>
          <w:sz w:val="20"/>
          <w:szCs w:val="20"/>
        </w:rPr>
        <w:t>a.    En la notificación debieron informar además del cierre la ubicación de los afiliados.</w:t>
      </w:r>
    </w:p>
    <w:p w14:paraId="04880F7D" w14:textId="77777777" w:rsidR="00EB5867" w:rsidRPr="00F03BDD" w:rsidRDefault="00EB5867" w:rsidP="00EB58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439E">
        <w:rPr>
          <w:rFonts w:ascii="Arial" w:hAnsi="Arial" w:cs="Arial"/>
          <w:sz w:val="20"/>
          <w:szCs w:val="20"/>
        </w:rPr>
        <w:t>b.</w:t>
      </w:r>
      <w:r w:rsidRPr="00F0439E">
        <w:rPr>
          <w:rFonts w:ascii="Arial" w:hAnsi="Arial" w:cs="Arial"/>
          <w:b/>
          <w:sz w:val="20"/>
          <w:szCs w:val="20"/>
        </w:rPr>
        <w:t xml:space="preserve">    </w:t>
      </w:r>
      <w:r w:rsidRPr="00F03BDD">
        <w:rPr>
          <w:rFonts w:ascii="Arial" w:hAnsi="Arial" w:cs="Arial"/>
          <w:sz w:val="20"/>
          <w:szCs w:val="20"/>
        </w:rPr>
        <w:t>La EPS AA no debió aceptar las afiliaciones porque en base de datos siguen figurando activos.</w:t>
      </w:r>
    </w:p>
    <w:p w14:paraId="72C6D3F2" w14:textId="77777777" w:rsidR="00EB5867" w:rsidRPr="00F03BDD" w:rsidRDefault="00EB5867" w:rsidP="00EB58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   </w:t>
      </w:r>
      <w:r w:rsidRPr="00F03BDD">
        <w:rPr>
          <w:rFonts w:ascii="Arial" w:hAnsi="Arial" w:cs="Arial"/>
          <w:sz w:val="20"/>
          <w:szCs w:val="20"/>
        </w:rPr>
        <w:t>Está bien porque al cerrarse la EPS inicia una nueva afiliación.</w:t>
      </w:r>
    </w:p>
    <w:p w14:paraId="50BDEB31" w14:textId="77777777" w:rsidR="00EB5867" w:rsidRPr="00F03BDD" w:rsidRDefault="00EB5867" w:rsidP="00EB5867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Era responsabilidad de empleador organizar la seguridad social de sus trabajadores.</w:t>
      </w:r>
    </w:p>
    <w:p w14:paraId="20F48F71" w14:textId="77777777" w:rsidR="00EB5867" w:rsidRPr="00F03BDD" w:rsidRDefault="00EB5867" w:rsidP="00EB58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2FB751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A76D9E">
        <w:rPr>
          <w:rFonts w:ascii="Arial" w:hAnsi="Arial" w:cs="Arial"/>
          <w:color w:val="000000"/>
          <w:sz w:val="20"/>
          <w:szCs w:val="20"/>
          <w:lang w:val="es-ES_tradnl"/>
        </w:rPr>
        <w:t>Como en el municipio no hay más EPS, todos los afiliados deberán ir a otros municipios o solicitar encuesta del SISBEN.</w:t>
      </w:r>
    </w:p>
    <w:p w14:paraId="7E989363" w14:textId="77777777" w:rsidR="00EB5867" w:rsidRPr="00A76D9E" w:rsidRDefault="00EB5867" w:rsidP="00EB58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3E5B2B8F" w14:textId="77777777" w:rsidR="00EB5867" w:rsidRPr="00F03BDD" w:rsidRDefault="00EB5867" w:rsidP="00EB586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Es verdad, ya es responsabilidad de los usuarios</w:t>
      </w:r>
    </w:p>
    <w:p w14:paraId="4AA2EAAF" w14:textId="77777777" w:rsidR="00EB5867" w:rsidRPr="00F03BDD" w:rsidRDefault="00EB5867" w:rsidP="00EB586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Se quedarán sin seguridad social hasta que el alcalde contrate una EPS</w:t>
      </w:r>
    </w:p>
    <w:p w14:paraId="67121E54" w14:textId="77777777" w:rsidR="00EB5867" w:rsidRPr="00F03BDD" w:rsidRDefault="00EB5867" w:rsidP="00EB586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Es responsabilidad de la EPS que se cierra dejar ubicados a sus usuarios</w:t>
      </w:r>
    </w:p>
    <w:p w14:paraId="3D2265CA" w14:textId="77777777" w:rsidR="00EB5867" w:rsidRPr="00610393" w:rsidRDefault="00EB5867" w:rsidP="00EB58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      </w:t>
      </w:r>
      <w:r w:rsidRPr="00F0439E">
        <w:rPr>
          <w:rFonts w:ascii="Arial" w:hAnsi="Arial" w:cs="Arial"/>
          <w:sz w:val="20"/>
          <w:szCs w:val="20"/>
        </w:rPr>
        <w:t xml:space="preserve">d.    </w:t>
      </w:r>
      <w:r w:rsidRPr="00610393">
        <w:rPr>
          <w:rFonts w:ascii="Arial" w:hAnsi="Arial" w:cs="Arial"/>
          <w:sz w:val="20"/>
          <w:szCs w:val="20"/>
        </w:rPr>
        <w:t>La superintendencia de Salud es la encargada de garantizar la continuidad de los usuarios en el Sistema de Salud.</w:t>
      </w:r>
    </w:p>
    <w:p w14:paraId="6BA7D816" w14:textId="77777777" w:rsidR="00EB5867" w:rsidRPr="00F03BDD" w:rsidRDefault="00EB5867" w:rsidP="00EB5867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119BECD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0148E9">
        <w:rPr>
          <w:rFonts w:ascii="Arial" w:hAnsi="Arial" w:cs="Arial"/>
          <w:color w:val="000000"/>
          <w:sz w:val="20"/>
          <w:szCs w:val="20"/>
          <w:lang w:val="es-ES_tradnl"/>
        </w:rPr>
        <w:t xml:space="preserve"> La esposa de Luis tenía programada y autorizada una cirugía de reemplazo 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articular desde mayo</w:t>
      </w:r>
      <w:r w:rsidRPr="000148E9">
        <w:rPr>
          <w:rFonts w:ascii="Arial" w:hAnsi="Arial" w:cs="Arial"/>
          <w:color w:val="000000"/>
          <w:sz w:val="20"/>
          <w:szCs w:val="20"/>
          <w:lang w:val="es-ES_tradnl"/>
        </w:rPr>
        <w:t xml:space="preserve">, para realizarse el 5 de 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agosto</w:t>
      </w:r>
      <w:r w:rsidRPr="000148E9">
        <w:rPr>
          <w:rFonts w:ascii="Arial" w:hAnsi="Arial" w:cs="Arial"/>
          <w:color w:val="000000"/>
          <w:sz w:val="20"/>
          <w:szCs w:val="20"/>
          <w:lang w:val="es-ES_tradnl"/>
        </w:rPr>
        <w:t>. Que pasara con dicho procedimiento</w:t>
      </w:r>
    </w:p>
    <w:p w14:paraId="73B98D38" w14:textId="77777777" w:rsidR="00EB5867" w:rsidRPr="000148E9" w:rsidRDefault="00EB5867" w:rsidP="00EB58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306B99E0" w14:textId="77777777" w:rsidR="00EB5867" w:rsidRPr="00F03BDD" w:rsidRDefault="00EB5867" w:rsidP="00EB586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Debe pedir nuevamente una cita en la EPS que le asignaron para que la evalúen y ordenen nuevamente.</w:t>
      </w:r>
    </w:p>
    <w:p w14:paraId="2AFAFC05" w14:textId="77777777" w:rsidR="00EB5867" w:rsidRPr="00F03BDD" w:rsidRDefault="00EB5867" w:rsidP="00EB586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No se afecta la programación de la cirugía.</w:t>
      </w:r>
    </w:p>
    <w:p w14:paraId="79A316E4" w14:textId="77777777" w:rsidR="00EB5867" w:rsidRPr="00F03BDD" w:rsidRDefault="00EB5867" w:rsidP="00EB586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La EPS receptora debe programarla entre los 30 días siguientes al ingreso a dicha EPS</w:t>
      </w:r>
    </w:p>
    <w:p w14:paraId="00B2292F" w14:textId="77777777" w:rsidR="00EB5867" w:rsidRPr="00F03BDD" w:rsidRDefault="00EB5867" w:rsidP="00EB586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03BDD">
        <w:rPr>
          <w:rFonts w:ascii="Arial" w:hAnsi="Arial" w:cs="Arial"/>
          <w:sz w:val="20"/>
          <w:szCs w:val="20"/>
        </w:rPr>
        <w:t>La EPS receptora debe realizarla entre los 30 días siguientes al ingreso a dicha EPS</w:t>
      </w:r>
    </w:p>
    <w:p w14:paraId="4DE2A965" w14:textId="77777777" w:rsidR="00EB5867" w:rsidRPr="00574EB1" w:rsidRDefault="00EB5867" w:rsidP="00EB5867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0439E">
        <w:rPr>
          <w:rFonts w:ascii="Arial" w:hAnsi="Arial" w:cs="Arial"/>
          <w:sz w:val="20"/>
          <w:szCs w:val="20"/>
        </w:rPr>
        <w:t>e.</w:t>
      </w:r>
      <w:r w:rsidRPr="00F0439E">
        <w:rPr>
          <w:rFonts w:ascii="Arial" w:hAnsi="Arial" w:cs="Arial"/>
          <w:b/>
          <w:sz w:val="20"/>
          <w:szCs w:val="20"/>
        </w:rPr>
        <w:t xml:space="preserve"> </w:t>
      </w:r>
      <w:r w:rsidRPr="00F0439E">
        <w:rPr>
          <w:rFonts w:ascii="Arial" w:hAnsi="Arial" w:cs="Arial"/>
          <w:sz w:val="20"/>
          <w:szCs w:val="20"/>
        </w:rPr>
        <w:t xml:space="preserve">   </w:t>
      </w:r>
      <w:r w:rsidRPr="00574EB1">
        <w:rPr>
          <w:rFonts w:ascii="Arial" w:hAnsi="Arial" w:cs="Arial"/>
          <w:sz w:val="20"/>
          <w:szCs w:val="20"/>
        </w:rPr>
        <w:t>La EPS anterior debe realizar el procedimiento para la fecha programada.</w:t>
      </w:r>
    </w:p>
    <w:p w14:paraId="0B895FD0" w14:textId="77777777" w:rsidR="00EB5867" w:rsidRDefault="00EB5867" w:rsidP="00EB58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2D5E85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>La señora Libia López se afilió a la EPSS MAS SALUD en el municipio de Rio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</w:t>
      </w:r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>claro, desde el 4 de julio de 201</w:t>
      </w:r>
      <w:r w:rsidR="005A0FB8">
        <w:rPr>
          <w:rFonts w:ascii="Arial" w:hAnsi="Arial" w:cs="Arial"/>
          <w:color w:val="000000"/>
          <w:sz w:val="20"/>
          <w:szCs w:val="20"/>
          <w:lang w:val="es-ES_tradnl"/>
        </w:rPr>
        <w:t>9</w:t>
      </w:r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>, clasificada en el nivel II de</w:t>
      </w:r>
      <w:r w:rsidR="005A0FB8">
        <w:rPr>
          <w:rFonts w:ascii="Arial" w:hAnsi="Arial" w:cs="Arial"/>
          <w:color w:val="000000"/>
          <w:sz w:val="20"/>
          <w:szCs w:val="20"/>
          <w:lang w:val="es-ES_tradnl"/>
        </w:rPr>
        <w:t>l Sisbén, el 1 de octubre de 20</w:t>
      </w:r>
      <w:r w:rsidR="00E057DF">
        <w:rPr>
          <w:rFonts w:ascii="Arial" w:hAnsi="Arial" w:cs="Arial"/>
          <w:color w:val="000000"/>
          <w:sz w:val="20"/>
          <w:szCs w:val="20"/>
          <w:lang w:val="es-ES_tradnl"/>
        </w:rPr>
        <w:t>19</w:t>
      </w:r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 xml:space="preserve"> se fue a vivir a la ciudad de Medellín para empezar a trabar en una casa de familia como interna, por lo que fue afiliada a la EPS Contributiva Mas Vida, el 30 de mayo de 20</w:t>
      </w:r>
      <w:r w:rsidR="005A0FB8">
        <w:rPr>
          <w:rFonts w:ascii="Arial" w:hAnsi="Arial" w:cs="Arial"/>
          <w:color w:val="000000"/>
          <w:sz w:val="20"/>
          <w:szCs w:val="20"/>
          <w:lang w:val="es-ES_tradnl"/>
        </w:rPr>
        <w:t>20</w:t>
      </w:r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>, termina su contrato laboral, el 5 de septiembre fue hospitalizada en una clínica de la ciudad, pero no sabe cuál es su situación actual frente a su seguridad social, no sabe si le tocará cancelar particular o alguna de las dos EPS cubrirá su atención.  Por favor explicarle a la Señora Libia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.</w:t>
      </w:r>
    </w:p>
    <w:p w14:paraId="578FD162" w14:textId="77777777" w:rsidR="00EB5867" w:rsidRDefault="00EB5867" w:rsidP="00EB58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436077DD" w14:textId="77777777" w:rsidR="00FA722F" w:rsidRDefault="00FA722F" w:rsidP="00EB5867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66E33C43" w14:textId="77777777" w:rsidR="005A5347" w:rsidRPr="005A5347" w:rsidRDefault="005A5347" w:rsidP="005A5347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368BD485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 xml:space="preserve">Carlos Mario Piedrahita, vive en la ciudad de </w:t>
      </w:r>
      <w:proofErr w:type="spellStart"/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>Titirí</w:t>
      </w:r>
      <w:proofErr w:type="spellEnd"/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 xml:space="preserve">, junto a su esposa Sara, su hija Camila (18 años) y Susana (15 años), pertenecen a la EPS Subsidiada Mas Salud, su hija Camila se fue a vivir a la ciudad de Medellín para continuar sus estudios universitarios, Él está preocupado </w:t>
      </w:r>
      <w:proofErr w:type="spellStart"/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>por que</w:t>
      </w:r>
      <w:proofErr w:type="spellEnd"/>
      <w:r w:rsidRPr="006C3983">
        <w:rPr>
          <w:rFonts w:ascii="Arial" w:hAnsi="Arial" w:cs="Arial"/>
          <w:color w:val="000000"/>
          <w:sz w:val="20"/>
          <w:szCs w:val="20"/>
          <w:lang w:val="es-ES_tradnl"/>
        </w:rPr>
        <w:t xml:space="preserve"> no sabe qué va a pasar con la seguridad social de su hija, puesto que no tiene como afiliarla como independiente. Usted le va a dar 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la explicación.</w:t>
      </w:r>
    </w:p>
    <w:p w14:paraId="2D64C7A9" w14:textId="77777777" w:rsidR="00F0439E" w:rsidRDefault="00F0439E" w:rsidP="00F0439E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0E4C73F7" w14:textId="77777777" w:rsidR="00F0439E" w:rsidRDefault="00F0439E" w:rsidP="00F0439E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26098ED8" w14:textId="77777777" w:rsidR="00F0439E" w:rsidRDefault="00F0439E" w:rsidP="00F0439E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57B9AC37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Guillermo trabaja en la ciudad de Medellín como asesor comercial, ayer su jefe le informo que debía trasladarse durante 5 meses a la ciudad de Cali a reemplazar a una compañera que iba a dar a luz, </w:t>
      </w:r>
      <w:r w:rsidR="00F0439E">
        <w:rPr>
          <w:rFonts w:ascii="Arial" w:hAnsi="Arial" w:cs="Arial"/>
          <w:color w:val="000000"/>
          <w:sz w:val="20"/>
          <w:szCs w:val="20"/>
          <w:lang w:val="es-ES_tradnl"/>
        </w:rPr>
        <w:t>él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le informa que no tiene problema en trasladarse pero que le preocupa que se interrumpa un tratamiento renal que estaba siguiendo.  Se acerca a la EPS, para que le informen que puede hacer para no afectar su tratamiento, usted le va a dar la explicación.</w:t>
      </w:r>
    </w:p>
    <w:p w14:paraId="09109938" w14:textId="77777777" w:rsidR="00F0439E" w:rsidRDefault="00F0439E" w:rsidP="00F0439E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5CD2A7A6" w14:textId="77777777" w:rsidR="00F0439E" w:rsidRDefault="00F0439E" w:rsidP="00F0439E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8766EE3" w14:textId="77777777" w:rsidR="00F0439E" w:rsidRDefault="00F0439E" w:rsidP="00F0439E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288BD4E" w14:textId="77777777" w:rsidR="00EB5867" w:rsidRDefault="00EB5867" w:rsidP="00EB5867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Cesar Darío vive en el municipio de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ES_tradnl"/>
        </w:rPr>
        <w:t>Vegachí</w:t>
      </w:r>
      <w:proofErr w:type="spellEnd"/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con su esposa y su hijo de 5 meses, se encuentra afiliado a la EPS Contributiva Mas Vital, su jefe le propuso trasladarlo para el municipio Amalfi como supervisor, luego de consultarlo con su esposa decide aceptar la oferta he irse a vivir a este municipio con su familia, luego de quince días de estar viviendo en Amalfi, su hijo se enfermó por lo cual fue necesario llevarlo a urgencias, donde lo atendieron y le ordenaron ingresarlo controles de crecimiento y desarrollo, unos días después, al asistir a la IPS a solicitar el ingreso al programa para su hijo, le informaron que su EPS no tenía convenio con el hospital y que tampoco operaba en este municipio.  Usted le va a indicar a Cesar Darío que debe hacer.</w:t>
      </w:r>
    </w:p>
    <w:p w14:paraId="22D30DB7" w14:textId="77777777" w:rsidR="00171F38" w:rsidRPr="00171F38" w:rsidRDefault="00171F38" w:rsidP="00EB5867">
      <w:pPr>
        <w:pStyle w:val="TITULO"/>
      </w:pPr>
    </w:p>
    <w:sectPr w:rsidR="00171F38" w:rsidRPr="00171F38" w:rsidSect="00171F38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02DA0" w14:textId="77777777" w:rsidR="00450D10" w:rsidRDefault="00450D10" w:rsidP="000476A3">
      <w:pPr>
        <w:spacing w:after="0" w:line="240" w:lineRule="auto"/>
      </w:pPr>
      <w:r>
        <w:separator/>
      </w:r>
    </w:p>
  </w:endnote>
  <w:endnote w:type="continuationSeparator" w:id="0">
    <w:p w14:paraId="5B220466" w14:textId="77777777" w:rsidR="00450D10" w:rsidRDefault="00450D10" w:rsidP="0004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Montserrat Medium">
    <w:altName w:val="Courier New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137B6" w14:textId="77777777" w:rsidR="00450D10" w:rsidRDefault="00450D10" w:rsidP="000476A3">
      <w:pPr>
        <w:spacing w:after="0" w:line="240" w:lineRule="auto"/>
      </w:pPr>
      <w:r>
        <w:separator/>
      </w:r>
    </w:p>
  </w:footnote>
  <w:footnote w:type="continuationSeparator" w:id="0">
    <w:p w14:paraId="608BF89B" w14:textId="77777777" w:rsidR="00450D10" w:rsidRDefault="00450D10" w:rsidP="0004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7243E" w14:textId="77777777" w:rsidR="000476A3" w:rsidRDefault="00881234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22A87B94" wp14:editId="3499B2B6">
          <wp:simplePos x="0" y="0"/>
          <wp:positionH relativeFrom="column">
            <wp:posOffset>-1090010</wp:posOffset>
          </wp:positionH>
          <wp:positionV relativeFrom="paragraph">
            <wp:posOffset>-449580</wp:posOffset>
          </wp:positionV>
          <wp:extent cx="7777656" cy="1006370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656" cy="10063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1B79" w14:textId="77777777" w:rsidR="00171F38" w:rsidRDefault="00881234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0769B0B6" wp14:editId="7CACD941">
          <wp:simplePos x="0" y="0"/>
          <wp:positionH relativeFrom="page">
            <wp:align>left</wp:align>
          </wp:positionH>
          <wp:positionV relativeFrom="paragraph">
            <wp:posOffset>-424745</wp:posOffset>
          </wp:positionV>
          <wp:extent cx="7746124" cy="10022901"/>
          <wp:effectExtent l="0" t="0" r="762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6124" cy="10022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0FAF"/>
    <w:multiLevelType w:val="hybridMultilevel"/>
    <w:tmpl w:val="D5CCA4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735C"/>
    <w:multiLevelType w:val="hybridMultilevel"/>
    <w:tmpl w:val="D78C92DC"/>
    <w:lvl w:ilvl="0" w:tplc="76FABDDE">
      <w:start w:val="1"/>
      <w:numFmt w:val="decimal"/>
      <w:lvlText w:val="%1."/>
      <w:lvlJc w:val="left"/>
      <w:pPr>
        <w:ind w:left="644" w:hanging="360"/>
      </w:pPr>
      <w:rPr>
        <w:rFonts w:ascii="Verdana" w:hAnsi="Verdana" w:cs="Arial" w:hint="default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0724F"/>
    <w:multiLevelType w:val="hybridMultilevel"/>
    <w:tmpl w:val="3CD4D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D503E"/>
    <w:multiLevelType w:val="hybridMultilevel"/>
    <w:tmpl w:val="9EAEFE3C"/>
    <w:lvl w:ilvl="0" w:tplc="08DC3A28">
      <w:start w:val="3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5C06845"/>
    <w:multiLevelType w:val="hybridMultilevel"/>
    <w:tmpl w:val="9ED259CA"/>
    <w:lvl w:ilvl="0" w:tplc="EBBC0CD8">
      <w:start w:val="1"/>
      <w:numFmt w:val="lowerLetter"/>
      <w:lvlText w:val="%1."/>
      <w:lvlJc w:val="left"/>
      <w:pPr>
        <w:ind w:left="927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E406F"/>
    <w:multiLevelType w:val="hybridMultilevel"/>
    <w:tmpl w:val="04B87E36"/>
    <w:lvl w:ilvl="0" w:tplc="662E627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A8463D"/>
    <w:multiLevelType w:val="hybridMultilevel"/>
    <w:tmpl w:val="C0C84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67"/>
    <w:rsid w:val="00034436"/>
    <w:rsid w:val="00043B0F"/>
    <w:rsid w:val="000476A3"/>
    <w:rsid w:val="00171F38"/>
    <w:rsid w:val="00216F4B"/>
    <w:rsid w:val="003416C3"/>
    <w:rsid w:val="00360A03"/>
    <w:rsid w:val="00377691"/>
    <w:rsid w:val="003801D4"/>
    <w:rsid w:val="0038071A"/>
    <w:rsid w:val="003A632D"/>
    <w:rsid w:val="00447A40"/>
    <w:rsid w:val="00447AF3"/>
    <w:rsid w:val="004501C1"/>
    <w:rsid w:val="00450D10"/>
    <w:rsid w:val="0045550D"/>
    <w:rsid w:val="00573367"/>
    <w:rsid w:val="005A0FB8"/>
    <w:rsid w:val="005A5347"/>
    <w:rsid w:val="00620651"/>
    <w:rsid w:val="006304A9"/>
    <w:rsid w:val="006A3864"/>
    <w:rsid w:val="00754DE7"/>
    <w:rsid w:val="007A591B"/>
    <w:rsid w:val="007F16D5"/>
    <w:rsid w:val="00817A4C"/>
    <w:rsid w:val="00861AD3"/>
    <w:rsid w:val="008649C0"/>
    <w:rsid w:val="00881234"/>
    <w:rsid w:val="008D4FC5"/>
    <w:rsid w:val="0091627F"/>
    <w:rsid w:val="009342A7"/>
    <w:rsid w:val="009D6703"/>
    <w:rsid w:val="00B244A1"/>
    <w:rsid w:val="00B3093B"/>
    <w:rsid w:val="00B83AA8"/>
    <w:rsid w:val="00B8633A"/>
    <w:rsid w:val="00B86C45"/>
    <w:rsid w:val="00CD3A6B"/>
    <w:rsid w:val="00D12F3B"/>
    <w:rsid w:val="00D64CDB"/>
    <w:rsid w:val="00D81910"/>
    <w:rsid w:val="00DC3012"/>
    <w:rsid w:val="00E057DF"/>
    <w:rsid w:val="00EB5867"/>
    <w:rsid w:val="00EE131E"/>
    <w:rsid w:val="00F0439E"/>
    <w:rsid w:val="00F4153D"/>
    <w:rsid w:val="00FA722F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010E"/>
  <w15:chartTrackingRefBased/>
  <w15:docId w15:val="{B9ECE787-2EF8-4DB8-A9BF-F8DC209E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6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A3"/>
  </w:style>
  <w:style w:type="paragraph" w:styleId="Piedepgina">
    <w:name w:val="footer"/>
    <w:basedOn w:val="Normal"/>
    <w:link w:val="PiedepginaCar"/>
    <w:uiPriority w:val="99"/>
    <w:unhideWhenUsed/>
    <w:rsid w:val="0004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A3"/>
  </w:style>
  <w:style w:type="paragraph" w:styleId="Prrafodelista">
    <w:name w:val="List Paragraph"/>
    <w:basedOn w:val="Normal"/>
    <w:link w:val="PrrafodelistaCar"/>
    <w:uiPriority w:val="34"/>
    <w:qFormat/>
    <w:rsid w:val="00F4153D"/>
    <w:pPr>
      <w:ind w:left="720"/>
      <w:contextualSpacing/>
    </w:pPr>
  </w:style>
  <w:style w:type="paragraph" w:customStyle="1" w:styleId="p">
    <w:name w:val="p"/>
    <w:basedOn w:val="Normal"/>
    <w:rsid w:val="00EE13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131E"/>
    <w:rPr>
      <w:color w:val="0000FF"/>
      <w:u w:val="single"/>
    </w:rPr>
  </w:style>
  <w:style w:type="character" w:customStyle="1" w:styleId="ph">
    <w:name w:val="ph"/>
    <w:basedOn w:val="Fuentedeprrafopredeter"/>
    <w:rsid w:val="00EE131E"/>
  </w:style>
  <w:style w:type="paragraph" w:customStyle="1" w:styleId="TITULO">
    <w:name w:val="TITULO"/>
    <w:basedOn w:val="Normal"/>
    <w:link w:val="TITULOCar"/>
    <w:qFormat/>
    <w:rsid w:val="00447AF3"/>
    <w:rPr>
      <w:rFonts w:ascii="Montserrat Bold" w:hAnsi="Montserrat Bold"/>
      <w:color w:val="EE2B7B"/>
      <w:sz w:val="40"/>
      <w:szCs w:val="40"/>
    </w:rPr>
  </w:style>
  <w:style w:type="paragraph" w:customStyle="1" w:styleId="PARRAFO">
    <w:name w:val="PARRAFO"/>
    <w:basedOn w:val="Normal"/>
    <w:link w:val="PARRAFOCar"/>
    <w:qFormat/>
    <w:rsid w:val="00447AF3"/>
    <w:rPr>
      <w:rFonts w:ascii="Montserrat Medium" w:hAnsi="Montserrat Medium"/>
      <w:color w:val="6E6F72"/>
      <w:sz w:val="24"/>
      <w:szCs w:val="24"/>
    </w:rPr>
  </w:style>
  <w:style w:type="character" w:customStyle="1" w:styleId="TITULOCar">
    <w:name w:val="TITULO Car"/>
    <w:basedOn w:val="Fuentedeprrafopredeter"/>
    <w:link w:val="TITULO"/>
    <w:rsid w:val="00447AF3"/>
    <w:rPr>
      <w:rFonts w:ascii="Montserrat Bold" w:hAnsi="Montserrat Bold"/>
      <w:color w:val="EE2B7B"/>
      <w:sz w:val="40"/>
      <w:szCs w:val="40"/>
    </w:rPr>
  </w:style>
  <w:style w:type="character" w:customStyle="1" w:styleId="PARRAFOCar">
    <w:name w:val="PARRAFO Car"/>
    <w:basedOn w:val="Fuentedeprrafopredeter"/>
    <w:link w:val="PARRAFO"/>
    <w:rsid w:val="00447AF3"/>
    <w:rPr>
      <w:rFonts w:ascii="Montserrat Medium" w:hAnsi="Montserrat Medium"/>
      <w:color w:val="6E6F72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EB5867"/>
  </w:style>
  <w:style w:type="table" w:styleId="Tablaconcuadrcula">
    <w:name w:val="Table Grid"/>
    <w:basedOn w:val="Tablanormal"/>
    <w:uiPriority w:val="59"/>
    <w:rsid w:val="00EB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ha%20Acevedo\Documents\Plantillas%20personalizadas%20de%20Office\Plantilla%20documentos%20pdf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F4965-B77F-4A20-B59B-F1385B67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 pdf (1)</Template>
  <TotalTime>1</TotalTime>
  <Pages>4</Pages>
  <Words>1354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desarrollo</cp:lastModifiedBy>
  <cp:revision>2</cp:revision>
  <cp:lastPrinted>2023-05-06T00:55:00Z</cp:lastPrinted>
  <dcterms:created xsi:type="dcterms:W3CDTF">2023-05-06T14:38:00Z</dcterms:created>
  <dcterms:modified xsi:type="dcterms:W3CDTF">2023-05-06T14:38:00Z</dcterms:modified>
</cp:coreProperties>
</file>